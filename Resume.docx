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71B5C" w:rsidR="00F962E7" w:rsidP="00E32F11" w:rsidRDefault="003D6257" w14:paraId="031FC7A8" wp14:textId="2A11D6E5">
      <w:pPr>
        <w:pStyle w:val="Heading1"/>
        <w:rPr>
          <w:color w:val="365F91"/>
          <w:szCs w:val="44"/>
        </w:rPr>
      </w:pPr>
      <w:r w:rsidR="2A41FF2B">
        <w:rPr/>
        <w:t xml:space="preserve">8065338 </w:t>
      </w:r>
    </w:p>
    <w:p w:rsidR="2A41FF2B" w:rsidP="2A41FF2B" w:rsidRDefault="2A41FF2B" w14:paraId="70E9D363" w14:textId="6760E351">
      <w:pPr>
        <w:pStyle w:val="Body"/>
      </w:pPr>
      <w:r w:rsidRPr="2A41FF2B" w:rsidR="2A41FF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C000"/>
          <w:sz w:val="43"/>
          <w:szCs w:val="43"/>
          <w:lang w:val="en-US"/>
        </w:rPr>
        <w:t xml:space="preserve">Krishna Kishore </w:t>
      </w:r>
      <w:proofErr w:type="spellStart"/>
      <w:r w:rsidRPr="2A41FF2B" w:rsidR="2A41FF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C000"/>
          <w:sz w:val="43"/>
          <w:szCs w:val="43"/>
          <w:lang w:val="en-US"/>
        </w:rPr>
        <w:t>Bandaru</w:t>
      </w:r>
      <w:proofErr w:type="spellEnd"/>
      <w:r w:rsidRPr="2A41FF2B" w:rsidR="2A41FF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C000"/>
          <w:sz w:val="43"/>
          <w:szCs w:val="43"/>
          <w:lang w:val="en-US"/>
        </w:rPr>
        <w:t xml:space="preserve">                          9912710812</w:t>
      </w:r>
    </w:p>
    <w:p xmlns:wp14="http://schemas.microsoft.com/office/word/2010/wordml" w:rsidRPr="00271B5C" w:rsidR="00542B39" w:rsidP="00F7597B" w:rsidRDefault="005A31D5" w14:paraId="644BA722" wp14:textId="692A7295">
      <w:pPr>
        <w:pStyle w:val="Heading2"/>
      </w:pPr>
      <w:r w:rsidR="2A41FF2B">
        <w:rPr/>
        <w:t>Associate Engineer</w:t>
      </w:r>
      <w:r w:rsidR="2A41FF2B">
        <w:rPr/>
        <w:t xml:space="preserve"> - Technology </w:t>
      </w:r>
      <w:bookmarkStart w:name="_GoBack" w:id="0"/>
      <w:bookmarkEnd w:id="0"/>
    </w:p>
    <w:p xmlns:wp14="http://schemas.microsoft.com/office/word/2010/wordml" w:rsidRPr="00271B5C" w:rsidR="006063C0" w:rsidP="00F7597B" w:rsidRDefault="006063C0" w14:paraId="3C3C1380" wp14:textId="56EA877D">
      <w:pPr>
        <w:pStyle w:val="Intro"/>
      </w:pPr>
      <w:r w:rsidR="2A41FF2B">
        <w:rPr/>
        <w:t xml:space="preserve">An effective team player who continuously seeks opportunities to </w:t>
      </w:r>
      <w:r w:rsidR="2A41FF2B">
        <w:rPr/>
        <w:t>master technologies</w:t>
      </w:r>
      <w:r w:rsidR="2A41FF2B">
        <w:rPr/>
        <w:t>.</w:t>
      </w:r>
    </w:p>
    <w:p w:rsidR="2A41FF2B" w:rsidP="2A41FF2B" w:rsidRDefault="2A41FF2B" w14:paraId="6B48D505" w14:textId="4B298317">
      <w:pPr>
        <w:pStyle w:val="Intr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A41FF2B" w:rsidR="2A41FF2B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>I want to succeed in an environment of growth and excellence to meet personal and organizational</w:t>
      </w:r>
    </w:p>
    <w:p w:rsidR="2A41FF2B" w:rsidP="2A41FF2B" w:rsidRDefault="2A41FF2B" w14:paraId="715D7F24" w14:textId="75918881">
      <w:pPr>
        <w:pStyle w:val="Intr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A41FF2B" w:rsidR="2A41FF2B"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goals.</w:t>
      </w:r>
    </w:p>
    <w:p xmlns:wp14="http://schemas.microsoft.com/office/word/2010/wordml" w:rsidRPr="00271B5C" w:rsidR="00F962E7" w:rsidP="005D67F2" w:rsidRDefault="00F962E7" w14:paraId="4D6EB652" wp14:textId="77777777">
      <w:pPr>
        <w:pStyle w:val="Heading2"/>
      </w:pPr>
      <w:r w:rsidRPr="00271B5C">
        <w:t>Core Competencies</w:t>
      </w:r>
    </w:p>
    <w:tbl>
      <w:tblPr>
        <w:tblW w:w="8875" w:type="dxa"/>
        <w:tblInd w:w="810" w:type="dxa"/>
        <w:tblLook w:val="0000" w:firstRow="0" w:lastRow="0" w:firstColumn="0" w:lastColumn="0" w:noHBand="0" w:noVBand="0"/>
      </w:tblPr>
      <w:tblGrid>
        <w:gridCol w:w="4665"/>
        <w:gridCol w:w="4210"/>
      </w:tblGrid>
      <w:tr xmlns:wp14="http://schemas.microsoft.com/office/word/2010/wordml" w:rsidRPr="00271B5C" w:rsidR="00B70261" w:rsidTr="2A41FF2B" w14:paraId="24A0C983" wp14:textId="77777777">
        <w:trPr>
          <w:cantSplit/>
          <w:trHeight w:val="1800"/>
        </w:trPr>
        <w:tc>
          <w:tcPr>
            <w:tcW w:w="4665" w:type="dxa"/>
            <w:tcBorders>
              <w:bottom w:val="nil"/>
            </w:tcBorders>
            <w:tcMar/>
          </w:tcPr>
          <w:p w:rsidRPr="00271B5C" w:rsidR="00B70261" w:rsidP="2A41FF2B" w:rsidRDefault="00B70261" w14:paraId="326EFAA6" wp14:textId="45826E85">
            <w:pPr>
              <w:pStyle w:val="BulletedList1"/>
              <w:spacing w:line="360" w:lineRule="auto"/>
              <w:rPr>
                <w:sz w:val="22"/>
                <w:szCs w:val="22"/>
              </w:rPr>
            </w:pPr>
            <w:r w:rsidR="2A41FF2B">
              <w:rPr/>
              <w:t>Decision Making</w:t>
            </w:r>
          </w:p>
          <w:p w:rsidRPr="00271B5C" w:rsidR="00B70261" w:rsidP="2A41FF2B" w:rsidRDefault="00B70261" w14:paraId="28669E5F" wp14:textId="47F3B25B">
            <w:pPr>
              <w:pStyle w:val="BulletedList1"/>
              <w:spacing w:line="360" w:lineRule="auto"/>
              <w:rPr>
                <w:sz w:val="22"/>
                <w:szCs w:val="22"/>
              </w:rPr>
            </w:pPr>
            <w:r w:rsidR="2A41FF2B">
              <w:rPr/>
              <w:t xml:space="preserve">Planning </w:t>
            </w:r>
            <w:proofErr w:type="gramStart"/>
            <w:r w:rsidR="2A41FF2B">
              <w:rPr/>
              <w:t>And</w:t>
            </w:r>
            <w:proofErr w:type="gramEnd"/>
            <w:r w:rsidR="2A41FF2B">
              <w:rPr/>
              <w:t xml:space="preserve"> Organizing</w:t>
            </w:r>
          </w:p>
        </w:tc>
        <w:tc>
          <w:tcPr>
            <w:tcW w:w="4210" w:type="dxa"/>
            <w:tcBorders>
              <w:bottom w:val="nil"/>
            </w:tcBorders>
            <w:tcMar/>
          </w:tcPr>
          <w:p w:rsidRPr="00271B5C" w:rsidR="00780D23" w:rsidP="2A41FF2B" w:rsidRDefault="00BE4990" w14:paraId="24740317" wp14:textId="2955301D">
            <w:pPr>
              <w:pStyle w:val="BulletedList1"/>
              <w:spacing w:line="240" w:lineRule="auto"/>
              <w:rPr/>
            </w:pPr>
            <w:r w:rsidR="2A41FF2B">
              <w:rPr/>
              <w:t>Web Application Development</w:t>
            </w:r>
          </w:p>
        </w:tc>
      </w:tr>
    </w:tbl>
    <w:p xmlns:wp14="http://schemas.microsoft.com/office/word/2010/wordml" w:rsidRPr="00271B5C" w:rsidR="00790EBC" w:rsidP="2A41FF2B" w:rsidRDefault="00790EBC" w14:paraId="3E717418" wp14:textId="77777777" wp14:noSpellErr="1">
      <w:pPr>
        <w:pStyle w:val="Heading2"/>
        <w:spacing w:line="240" w:lineRule="auto"/>
        <w:ind w:left="0" w:firstLine="720"/>
      </w:pPr>
      <w:r w:rsidR="2A41FF2B">
        <w:rPr/>
        <w:t>Tools and Technologies</w:t>
      </w:r>
    </w:p>
    <w:tbl>
      <w:tblPr>
        <w:tblW w:w="9018" w:type="dxa"/>
        <w:tblInd w:w="810" w:type="dxa"/>
        <w:tblLook w:val="0000" w:firstRow="0" w:lastRow="0" w:firstColumn="0" w:lastColumn="0" w:noHBand="0" w:noVBand="0"/>
      </w:tblPr>
      <w:tblGrid>
        <w:gridCol w:w="3007"/>
        <w:gridCol w:w="3005"/>
        <w:gridCol w:w="3006"/>
      </w:tblGrid>
      <w:tr xmlns:wp14="http://schemas.microsoft.com/office/word/2010/wordml" w:rsidRPr="00271B5C" w:rsidR="00790EBC" w:rsidTr="2A41FF2B" w14:paraId="70F8A6C8" wp14:textId="77777777">
        <w:trPr>
          <w:cantSplit/>
          <w:trHeight w:val="1172"/>
        </w:trPr>
        <w:tc>
          <w:tcPr>
            <w:tcW w:w="3010" w:type="dxa"/>
            <w:tcMar/>
          </w:tcPr>
          <w:p w:rsidRPr="00271B5C" w:rsidR="00357CD0" w:rsidP="00357CD0" w:rsidRDefault="00357CD0" w14:paraId="1CFA150E" wp14:textId="1968070E">
            <w:pPr>
              <w:pStyle w:val="BulletedList1"/>
              <w:rPr/>
            </w:pPr>
            <w:r w:rsidR="2A41FF2B">
              <w:rPr/>
              <w:t xml:space="preserve">Java </w:t>
            </w:r>
          </w:p>
          <w:p w:rsidRPr="00271B5C" w:rsidR="00357CD0" w:rsidP="00357CD0" w:rsidRDefault="00357CD0" w14:paraId="68C8642D" wp14:textId="4AB1DCA5">
            <w:pPr>
              <w:pStyle w:val="BulletedList1"/>
              <w:rPr/>
            </w:pPr>
            <w:r w:rsidR="2A41FF2B">
              <w:rPr/>
              <w:t>Python</w:t>
            </w:r>
          </w:p>
          <w:p w:rsidRPr="00271B5C" w:rsidR="00790EBC" w:rsidP="008A6FE1" w:rsidRDefault="00BE4990" w14:paraId="3E76C57D" wp14:textId="6D579AA8">
            <w:pPr>
              <w:pStyle w:val="BulletedList1"/>
              <w:rPr/>
            </w:pPr>
            <w:r w:rsidR="2A41FF2B">
              <w:rPr/>
              <w:t>Servlets/</w:t>
            </w:r>
            <w:proofErr w:type="spellStart"/>
            <w:r w:rsidR="2A41FF2B">
              <w:rPr/>
              <w:t>Jsp</w:t>
            </w:r>
            <w:proofErr w:type="spellEnd"/>
          </w:p>
          <w:p w:rsidRPr="00271B5C" w:rsidR="00790EBC" w:rsidP="008A6FE1" w:rsidRDefault="00BE4990" w14:paraId="7F2DB456" wp14:textId="1F93B7ED">
            <w:pPr>
              <w:pStyle w:val="BulletedList1"/>
              <w:rPr>
                <w:sz w:val="22"/>
                <w:szCs w:val="22"/>
              </w:rPr>
            </w:pPr>
            <w:r w:rsidR="2A41FF2B">
              <w:rPr/>
              <w:t>C Language</w:t>
            </w:r>
          </w:p>
          <w:p w:rsidRPr="00271B5C" w:rsidR="00790EBC" w:rsidP="2A41FF2B" w:rsidRDefault="00BE4990" w14:paraId="2E0AF1AA" wp14:textId="46FDE321">
            <w:pPr>
              <w:pStyle w:val="BulletedList1"/>
              <w:numPr>
                <w:numId w:val="0"/>
              </w:numPr>
              <w:ind w:left="360"/>
            </w:pPr>
          </w:p>
        </w:tc>
        <w:tc>
          <w:tcPr>
            <w:tcW w:w="3010" w:type="dxa"/>
            <w:tcMar/>
          </w:tcPr>
          <w:p w:rsidRPr="00271B5C" w:rsidR="00357CD0" w:rsidP="00357CD0" w:rsidRDefault="00357CD0" w14:paraId="0E0B62DC" wp14:textId="77777777">
            <w:pPr>
              <w:pStyle w:val="BulletedList1"/>
              <w:rPr/>
            </w:pPr>
            <w:r w:rsidR="2A41FF2B">
              <w:rPr/>
              <w:t>Hibernate</w:t>
            </w:r>
          </w:p>
          <w:p w:rsidRPr="00271B5C" w:rsidR="00357CD0" w:rsidP="00357CD0" w:rsidRDefault="00BE4990" w14:paraId="3121E0F7" wp14:textId="3A02C64E">
            <w:pPr>
              <w:pStyle w:val="BulletedList1"/>
              <w:rPr/>
            </w:pPr>
            <w:r w:rsidR="2A41FF2B">
              <w:rPr/>
              <w:t>Oracle 1</w:t>
            </w:r>
            <w:r w:rsidR="2A41FF2B">
              <w:rPr/>
              <w:t>1</w:t>
            </w:r>
            <w:r w:rsidR="2A41FF2B">
              <w:rPr/>
              <w:t>g</w:t>
            </w:r>
          </w:p>
          <w:p w:rsidRPr="00271B5C" w:rsidR="00790EBC" w:rsidP="00BE4990" w:rsidRDefault="00BE4990" w14:paraId="189E32FF" wp14:textId="77777777">
            <w:pPr>
              <w:pStyle w:val="BulletedList1"/>
              <w:rPr/>
            </w:pPr>
            <w:r w:rsidR="2A41FF2B">
              <w:rPr/>
              <w:t>Spring</w:t>
            </w:r>
          </w:p>
          <w:p w:rsidR="2A41FF2B" w:rsidP="2A41FF2B" w:rsidRDefault="2A41FF2B" w14:paraId="11C283A4" w14:textId="66F918DA">
            <w:pPr>
              <w:pStyle w:val="BulletedList1"/>
              <w:numPr>
                <w:numId w:val="0"/>
              </w:numPr>
              <w:ind w:left="360"/>
            </w:pPr>
          </w:p>
          <w:p w:rsidRPr="00271B5C" w:rsidR="00BE4990" w:rsidP="2A41FF2B" w:rsidRDefault="00BE4990" w14:paraId="3A4753E2" w14:noSpellErr="1" wp14:textId="34FB1292">
            <w:pPr>
              <w:pStyle w:val="BulletedList1"/>
              <w:numPr>
                <w:numId w:val="0"/>
              </w:numPr>
            </w:pPr>
          </w:p>
        </w:tc>
        <w:tc>
          <w:tcPr>
            <w:tcW w:w="3010" w:type="dxa"/>
            <w:tcMar/>
          </w:tcPr>
          <w:p w:rsidRPr="00271B5C" w:rsidR="00790EBC" w:rsidP="00BE4990" w:rsidRDefault="00BE4990" w14:paraId="0D83F137" wp14:textId="77777777">
            <w:pPr>
              <w:pStyle w:val="BulletedList1"/>
              <w:rPr/>
            </w:pPr>
            <w:r w:rsidR="2A41FF2B">
              <w:rPr/>
              <w:t>Web UI Design</w:t>
            </w:r>
          </w:p>
          <w:p w:rsidRPr="00271B5C" w:rsidR="008A6FE1" w:rsidP="00BE4990" w:rsidRDefault="008A6FE1" wp14:noSpellErr="1" w14:paraId="09F86472" wp14:textId="66E12578">
            <w:pPr>
              <w:pStyle w:val="BulletedList1"/>
              <w:rPr/>
            </w:pPr>
            <w:r w:rsidR="2A41FF2B">
              <w:rPr/>
              <w:t>AJAX</w:t>
            </w:r>
          </w:p>
          <w:p w:rsidRPr="00271B5C" w:rsidR="008A6FE1" w:rsidP="00BE4990" w:rsidRDefault="008A6FE1" w14:paraId="4665C779" wp14:textId="05BF8369">
            <w:pPr>
              <w:pStyle w:val="BulletedList1"/>
              <w:rPr/>
            </w:pPr>
            <w:r w:rsidR="2A41FF2B">
              <w:rPr/>
              <w:t>Selenium</w:t>
            </w:r>
          </w:p>
        </w:tc>
      </w:tr>
    </w:tbl>
    <w:p xmlns:wp14="http://schemas.microsoft.com/office/word/2010/wordml" w:rsidRPr="00271B5C" w:rsidR="00690CF8" w:rsidP="00A15322" w:rsidRDefault="00773523" w14:paraId="7C9C651A" wp14:textId="23464C7D">
      <w:pPr>
        <w:pStyle w:val="Heading2"/>
      </w:pPr>
      <w:r w:rsidR="2A41FF2B">
        <w:rPr/>
        <w:t>Project Responsibilities at Virtusa</w:t>
      </w:r>
    </w:p>
    <w:p xmlns:wp14="http://schemas.microsoft.com/office/word/2010/wordml" w:rsidRPr="00271B5C" w:rsidR="00A43DCC" w:rsidP="006B2DBF" w:rsidRDefault="008A6FE1" w14:paraId="2AA395AB" wp14:textId="77A7446A">
      <w:pPr>
        <w:pStyle w:val="BulletedList1"/>
        <w:ind w:left="1440"/>
        <w:rPr/>
      </w:pPr>
      <w:r w:rsidR="2A41FF2B">
        <w:rPr/>
        <w:t>Design the application, participate in design discussions, and review design artifacts</w:t>
      </w:r>
    </w:p>
    <w:p xmlns:wp14="http://schemas.microsoft.com/office/word/2010/wordml" w:rsidRPr="00271B5C" w:rsidR="00E04AE4" w:rsidP="2A41FF2B" w:rsidRDefault="00E04AE4" w14:paraId="01E999B5" wp14:textId="381C3CEE">
      <w:pPr>
        <w:pStyle w:val="Heading2"/>
        <w:ind w:left="0" w:firstLine="720"/>
      </w:pPr>
      <w:r w:rsidR="2A41FF2B">
        <w:rPr/>
        <w:t>Organizational Responsibilities</w:t>
      </w:r>
    </w:p>
    <w:p w:rsidR="2A41FF2B" w:rsidP="2A41FF2B" w:rsidRDefault="2A41FF2B" w14:paraId="2BE63CB5" w14:textId="53EB3E48">
      <w:pPr>
        <w:pStyle w:val="BulletedList1"/>
        <w:ind w:left="1440"/>
        <w:rPr/>
      </w:pPr>
      <w:r w:rsidR="2A41FF2B">
        <w:rPr/>
        <w:t>Contribute to the development of the Software Engineering competency</w:t>
      </w:r>
    </w:p>
    <w:p xmlns:wp14="http://schemas.microsoft.com/office/word/2010/wordml" w:rsidRPr="00271B5C" w:rsidR="00B70261" w:rsidP="00B70261" w:rsidRDefault="00B70261" w14:paraId="2CD70219" wp14:textId="77777777">
      <w:pPr>
        <w:pStyle w:val="Heading2"/>
      </w:pPr>
      <w:r w:rsidRPr="00271B5C">
        <w:t>Educational Qualifications</w:t>
      </w:r>
    </w:p>
    <w:p w:rsidR="2A41FF2B" w:rsidP="2A41FF2B" w:rsidRDefault="2A41FF2B" w14:paraId="514A79C4" w14:textId="5AB19876">
      <w:pPr>
        <w:pStyle w:val="BulletedList1"/>
        <w:numPr>
          <w:ilvl w:val="1"/>
          <w:numId w:val="49"/>
        </w:numPr>
        <w:rPr>
          <w:noProof w:val="0"/>
          <w:sz w:val="22"/>
          <w:szCs w:val="22"/>
          <w:lang w:val="en-US"/>
        </w:rPr>
      </w:pPr>
      <w:r w:rsidR="2A41FF2B">
        <w:rPr/>
        <w:t xml:space="preserve"> </w:t>
      </w:r>
      <w:r w:rsidRPr="2A41FF2B" w:rsidR="2A41FF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Vaagdevi College of Engineering, Warangal, </w:t>
      </w:r>
      <w:proofErr w:type="gramStart"/>
      <w:r w:rsidRPr="2A41FF2B" w:rsidR="2A41FF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IN"/>
        </w:rPr>
        <w:t>T.S</w:t>
      </w:r>
      <w:proofErr w:type="gramEnd"/>
      <w:r w:rsidRPr="2A41FF2B" w:rsidR="2A41FF2B">
        <w:rPr>
          <w:rFonts w:ascii="Verdana" w:hAnsi="Verdana" w:eastAsia="Verdana" w:cs="Verdana"/>
          <w:b w:val="0"/>
          <w:bCs w:val="0"/>
          <w:i w:val="1"/>
          <w:iCs w:val="1"/>
          <w:noProof w:val="0"/>
          <w:color w:val="000000" w:themeColor="text1" w:themeTint="FF" w:themeShade="FF"/>
          <w:sz w:val="19"/>
          <w:szCs w:val="19"/>
          <w:lang w:val="en-IN"/>
        </w:rPr>
        <w:t>–</w:t>
      </w:r>
      <w:proofErr w:type="spellStart"/>
      <w:r w:rsidRPr="2A41FF2B" w:rsidR="2A41FF2B"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IN"/>
        </w:rPr>
        <w:t>B.Tech</w:t>
      </w:r>
      <w:proofErr w:type="spellEnd"/>
      <w:r w:rsidRPr="2A41FF2B" w:rsidR="2A41FF2B"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IN"/>
        </w:rPr>
        <w:t>, Computer Science and Engineering</w:t>
      </w:r>
    </w:p>
    <w:p w:rsidR="2A41FF2B" w:rsidP="2A41FF2B" w:rsidRDefault="2A41FF2B" w14:paraId="5212928D" w14:textId="29BC2EFA">
      <w:pPr>
        <w:spacing w:after="160" w:line="259" w:lineRule="auto"/>
        <w:ind w:left="1440"/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A41FF2B" w:rsidR="2A41FF2B"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IN"/>
        </w:rPr>
        <w:t>JULY 2015 – APRIL 2019 (CGPA: 8.31/10.0)</w:t>
      </w:r>
    </w:p>
    <w:p w:rsidR="2A41FF2B" w:rsidP="2A41FF2B" w:rsidRDefault="2A41FF2B" w14:paraId="2E3155E8" w14:textId="16096F0D">
      <w:pPr>
        <w:pStyle w:val="ListParagraph"/>
        <w:numPr>
          <w:ilvl w:val="1"/>
          <w:numId w:val="51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A41FF2B" w:rsidR="2A41FF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IN"/>
        </w:rPr>
        <w:t>Narayana Jr. College, Vijayawada, A.P</w:t>
      </w:r>
      <w:r w:rsidRPr="2A41FF2B" w:rsidR="2A41FF2B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– </w:t>
      </w:r>
      <w:r w:rsidRPr="2A41FF2B" w:rsidR="2A41FF2B"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IN"/>
        </w:rPr>
        <w:t>Intermediate, Mathematics Physics and Chemistry</w:t>
      </w:r>
    </w:p>
    <w:p w:rsidR="2A41FF2B" w:rsidP="2A41FF2B" w:rsidRDefault="2A41FF2B" w14:paraId="35D8E879" w14:textId="78A89A1C">
      <w:pPr>
        <w:spacing w:after="160" w:line="259" w:lineRule="auto"/>
        <w:ind w:left="1440"/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A41FF2B" w:rsidR="2A41FF2B"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IN"/>
        </w:rPr>
        <w:t>JUNE 2013 – MARCH 2015 (MARKS: 922/1000)</w:t>
      </w:r>
    </w:p>
    <w:p w:rsidR="2A41FF2B" w:rsidP="2A41FF2B" w:rsidRDefault="2A41FF2B" w14:paraId="7435A22E" w14:textId="7380A756">
      <w:pPr>
        <w:pStyle w:val="ListParagraph"/>
        <w:numPr>
          <w:ilvl w:val="1"/>
          <w:numId w:val="52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A41FF2B" w:rsidR="2A41FF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IN"/>
        </w:rPr>
        <w:t>Little Flower High School, Mudinepalli, A.P</w:t>
      </w:r>
      <w:r w:rsidRPr="2A41FF2B" w:rsidR="2A41FF2B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– </w:t>
      </w:r>
      <w:r w:rsidRPr="2A41FF2B" w:rsidR="2A41FF2B"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IN"/>
        </w:rPr>
        <w:t>Class X</w:t>
      </w:r>
    </w:p>
    <w:p w:rsidR="2A41FF2B" w:rsidP="2A41FF2B" w:rsidRDefault="2A41FF2B" w14:paraId="1C3D9389" w14:textId="29C64352">
      <w:pPr>
        <w:spacing w:after="160" w:line="259" w:lineRule="auto"/>
        <w:ind w:left="1440"/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A41FF2B" w:rsidR="2A41FF2B"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IN"/>
        </w:rPr>
        <w:t>JUNE 2012 – APRIL 2013 (</w:t>
      </w:r>
      <w:proofErr w:type="gramStart"/>
      <w:r w:rsidRPr="2A41FF2B" w:rsidR="2A41FF2B"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IN"/>
        </w:rPr>
        <w:t>GPA :</w:t>
      </w:r>
      <w:proofErr w:type="gramEnd"/>
      <w:r w:rsidRPr="2A41FF2B" w:rsidR="2A41FF2B">
        <w:rPr>
          <w:rFonts w:ascii="Bahnschrift SemiLight" w:hAnsi="Bahnschrift SemiLight" w:eastAsia="Bahnschrift SemiLight" w:cs="Bahnschrift SemiLight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IN"/>
        </w:rPr>
        <w:t xml:space="preserve"> 9.7/10.0)   </w:t>
      </w:r>
    </w:p>
    <w:p xmlns:wp14="http://schemas.microsoft.com/office/word/2010/wordml" w:rsidRPr="00271B5C" w:rsidR="00B70261" w:rsidP="00B70261" w:rsidRDefault="00B70261" w14:paraId="0A948289" wp14:textId="77777777">
      <w:pPr>
        <w:pStyle w:val="Heading2"/>
      </w:pPr>
      <w:r w:rsidR="2A41FF2B">
        <w:rPr/>
        <w:t>Achievements &amp; Certifications</w:t>
      </w:r>
    </w:p>
    <w:p w:rsidR="2A41FF2B" w:rsidP="2A41FF2B" w:rsidRDefault="2A41FF2B" w14:paraId="31065352" w14:textId="6390EC87">
      <w:pPr>
        <w:pStyle w:val="BulletedList1"/>
        <w:bidi w:val="0"/>
        <w:spacing w:before="0" w:beforeAutospacing="off" w:after="100" w:afterAutospacing="off" w:line="259" w:lineRule="auto"/>
        <w:ind w:left="1440" w:right="0" w:hanging="360"/>
        <w:jc w:val="left"/>
        <w:rPr>
          <w:sz w:val="22"/>
          <w:szCs w:val="22"/>
        </w:rPr>
      </w:pPr>
      <w:r w:rsidR="2A41FF2B">
        <w:rPr/>
        <w:t xml:space="preserve">Python </w:t>
      </w:r>
    </w:p>
    <w:p xmlns:wp14="http://schemas.microsoft.com/office/word/2010/wordml" w:rsidRPr="00271B5C" w:rsidR="00F962E7" w:rsidP="00322482" w:rsidRDefault="00322482" w14:paraId="6351D518" wp14:textId="182846BE">
      <w:pPr>
        <w:pStyle w:val="Heading2"/>
      </w:pPr>
      <w:r w:rsidR="2A41FF2B">
        <w:rPr/>
        <w:t>Projects Worked on at Virtusa (during Training)</w:t>
      </w:r>
    </w:p>
    <w:tbl>
      <w:tblPr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07"/>
        <w:gridCol w:w="7535"/>
      </w:tblGrid>
      <w:tr xmlns:wp14="http://schemas.microsoft.com/office/word/2010/wordml" w:rsidRPr="00271B5C" w:rsidR="00E801BB" w:rsidTr="2A41FF2B" w14:paraId="467FB7E2" wp14:textId="77777777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Pr="00271B5C" w:rsidR="00E801BB" w:rsidP="00F36BCC" w:rsidRDefault="00E801BB" w14:paraId="3A9C41CD" wp14:textId="77777777">
            <w:pPr>
              <w:pStyle w:val="ProjectDetails"/>
            </w:pPr>
            <w:r w:rsidRPr="00271B5C">
              <w:t>Project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Pr="00271B5C" w:rsidR="00E801BB" w:rsidP="00F36BCC" w:rsidRDefault="00F36BCC" w14:paraId="0623935D" wp14:textId="2DFFB162">
            <w:pPr>
              <w:pStyle w:val="ProjectDetails"/>
            </w:pPr>
            <w:r w:rsidR="2A41FF2B">
              <w:rPr/>
              <w:t>Virtusa Recruitment Process System</w:t>
            </w:r>
          </w:p>
        </w:tc>
      </w:tr>
      <w:tr xmlns:wp14="http://schemas.microsoft.com/office/word/2010/wordml" w:rsidRPr="00271B5C" w:rsidR="00E801BB" w:rsidTr="2A41FF2B" w14:paraId="281B78CC" wp14:textId="77777777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Pr="00271B5C" w:rsidR="00E801BB" w:rsidP="00F36BCC" w:rsidRDefault="00E801BB" w14:paraId="247E474C" wp14:textId="77777777">
            <w:pPr>
              <w:pStyle w:val="ProjectDetails"/>
            </w:pPr>
            <w:r w:rsidRPr="00271B5C">
              <w:t xml:space="preserve">Role 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Pr="00271B5C" w:rsidR="00E801BB" w:rsidP="2A41FF2B" w:rsidRDefault="00E801BB" w14:paraId="6F1C3577" wp14:textId="25881D89">
            <w:pPr>
              <w:pStyle w:val="ExperienceTitleChar2"/>
              <w:rPr>
                <w:rFonts w:ascii="Calibri" w:hAnsi="Calibri"/>
                <w:sz w:val="22"/>
                <w:szCs w:val="22"/>
              </w:rPr>
            </w:pPr>
            <w:r w:rsidRPr="2A41FF2B" w:rsidR="2A41FF2B">
              <w:rPr>
                <w:rFonts w:ascii="Calibri" w:hAnsi="Calibri"/>
                <w:sz w:val="22"/>
                <w:szCs w:val="22"/>
              </w:rPr>
              <w:t>Associate Engineer Technology (Trainee)</w:t>
            </w:r>
          </w:p>
        </w:tc>
      </w:tr>
      <w:tr xmlns:wp14="http://schemas.microsoft.com/office/word/2010/wordml" w:rsidRPr="00271B5C" w:rsidR="00E801BB" w:rsidTr="2A41FF2B" w14:paraId="21331570" wp14:textId="77777777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Pr="00271B5C" w:rsidR="00E801BB" w:rsidP="00F36BCC" w:rsidRDefault="00E801BB" w14:paraId="07ED5907" wp14:textId="77777777">
            <w:pPr>
              <w:pStyle w:val="ProjectDetails"/>
            </w:pPr>
            <w:r w:rsidRPr="00271B5C">
              <w:t>Duration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Pr="00271B5C" w:rsidR="00E801BB" w:rsidP="2A41FF2B" w:rsidRDefault="00E801BB" w14:paraId="02B4A9A4" wp14:textId="5B8E24AB">
            <w:pPr>
              <w:pStyle w:val="ExperienceTitleChar2"/>
              <w:rPr>
                <w:rFonts w:ascii="Calibri" w:hAnsi="Calibri"/>
                <w:sz w:val="22"/>
                <w:szCs w:val="22"/>
              </w:rPr>
            </w:pPr>
            <w:r w:rsidRPr="2A41FF2B" w:rsidR="2A41FF2B">
              <w:rPr>
                <w:rFonts w:ascii="Calibri" w:hAnsi="Calibri"/>
                <w:sz w:val="22"/>
                <w:szCs w:val="22"/>
              </w:rPr>
              <w:t>July 2019 to October 2019</w:t>
            </w:r>
          </w:p>
        </w:tc>
      </w:tr>
      <w:tr xmlns:wp14="http://schemas.microsoft.com/office/word/2010/wordml" w:rsidRPr="00271B5C" w:rsidR="00E801BB" w:rsidTr="2A41FF2B" w14:paraId="6211AEB9" wp14:textId="77777777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Pr="00271B5C" w:rsidR="00E801BB" w:rsidP="00F36BCC" w:rsidRDefault="00E801BB" w14:paraId="292A275D" wp14:textId="77777777">
            <w:pPr>
              <w:pStyle w:val="ProjectDetails"/>
            </w:pPr>
            <w:r w:rsidRPr="00271B5C">
              <w:t>Domain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Pr="00271B5C" w:rsidR="00E801BB" w:rsidP="2A41FF2B" w:rsidRDefault="00BA0612" w14:paraId="303A6915" wp14:textId="1A8BC0C0">
            <w:pPr>
              <w:pStyle w:val="ExperienceTitleChar2"/>
              <w:rPr>
                <w:rFonts w:ascii="Calibri" w:hAnsi="Calibri"/>
                <w:sz w:val="22"/>
                <w:szCs w:val="22"/>
              </w:rPr>
            </w:pPr>
            <w:r w:rsidRPr="2A41FF2B" w:rsidR="2A41FF2B">
              <w:rPr>
                <w:rFonts w:ascii="Calibri" w:hAnsi="Calibri"/>
                <w:sz w:val="22"/>
                <w:szCs w:val="22"/>
              </w:rPr>
              <w:t>Web Development</w:t>
            </w:r>
          </w:p>
        </w:tc>
      </w:tr>
      <w:tr xmlns:wp14="http://schemas.microsoft.com/office/word/2010/wordml" w:rsidRPr="00271B5C" w:rsidR="00372F7C" w:rsidTr="2A41FF2B" w14:paraId="53766B1E" wp14:textId="77777777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Pr="00271B5C" w:rsidR="00372F7C" w:rsidP="00F36BCC" w:rsidRDefault="00372F7C" w14:paraId="56EC3E7D" wp14:textId="77777777">
            <w:pPr>
              <w:pStyle w:val="ProjectDetails"/>
            </w:pPr>
            <w:r w:rsidRPr="00271B5C">
              <w:t>Technology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Pr="00271B5C" w:rsidR="00372F7C" w:rsidP="2A41FF2B" w:rsidRDefault="00BA0612" w14:paraId="666F4175" wp14:textId="13490251">
            <w:pPr>
              <w:pStyle w:val="ExperienceTitleChar2"/>
              <w:rPr>
                <w:rFonts w:ascii="Calibri" w:hAnsi="Calibri"/>
                <w:sz w:val="22"/>
                <w:szCs w:val="22"/>
              </w:rPr>
            </w:pPr>
            <w:r w:rsidRPr="2A41FF2B" w:rsidR="2A41FF2B">
              <w:rPr>
                <w:rFonts w:ascii="Calibri" w:hAnsi="Calibri"/>
                <w:sz w:val="22"/>
                <w:szCs w:val="22"/>
              </w:rPr>
              <w:t xml:space="preserve"> Spring</w:t>
            </w:r>
            <w:r w:rsidRPr="2A41FF2B" w:rsidR="2A41FF2B">
              <w:rPr>
                <w:rFonts w:ascii="Calibri" w:hAnsi="Calibri"/>
                <w:sz w:val="22"/>
                <w:szCs w:val="22"/>
              </w:rPr>
              <w:t xml:space="preserve"> Boot</w:t>
            </w:r>
            <w:r w:rsidRPr="2A41FF2B" w:rsidR="2A41FF2B">
              <w:rPr>
                <w:rFonts w:ascii="Calibri" w:hAnsi="Calibri"/>
                <w:sz w:val="22"/>
                <w:szCs w:val="22"/>
              </w:rPr>
              <w:t>, Hibernate, Oracle</w:t>
            </w:r>
            <w:r w:rsidRPr="2A41FF2B" w:rsidR="2A41FF2B">
              <w:rPr>
                <w:rFonts w:ascii="Calibri" w:hAnsi="Calibri"/>
                <w:sz w:val="22"/>
                <w:szCs w:val="22"/>
              </w:rPr>
              <w:t xml:space="preserve"> 11</w:t>
            </w:r>
            <w:r w:rsidRPr="2A41FF2B" w:rsidR="2A41FF2B">
              <w:rPr>
                <w:rFonts w:ascii="Calibri" w:hAnsi="Calibri"/>
                <w:sz w:val="22"/>
                <w:szCs w:val="22"/>
              </w:rPr>
              <w:t>g</w:t>
            </w:r>
            <w:r w:rsidRPr="2A41FF2B" w:rsidR="2A41FF2B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2A41FF2B" w:rsidR="2A41FF2B">
              <w:rPr>
                <w:rFonts w:ascii="Calibri" w:hAnsi="Calibri"/>
                <w:sz w:val="22"/>
                <w:szCs w:val="22"/>
              </w:rPr>
              <w:t>Ajax</w:t>
            </w:r>
            <w:r w:rsidRPr="2A41FF2B" w:rsidR="2A41FF2B">
              <w:rPr>
                <w:rFonts w:ascii="Calibri" w:hAnsi="Calibri"/>
                <w:sz w:val="22"/>
                <w:szCs w:val="22"/>
              </w:rPr>
              <w:t>, Thymelaf</w:t>
            </w:r>
          </w:p>
        </w:tc>
      </w:tr>
      <w:tr xmlns:wp14="http://schemas.microsoft.com/office/word/2010/wordml" w:rsidRPr="00271B5C" w:rsidR="00E801BB" w:rsidTr="2A41FF2B" w14:paraId="034F45D9" wp14:textId="77777777">
        <w:tc>
          <w:tcPr>
            <w:tcW w:w="170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Pr="00271B5C" w:rsidR="00E801BB" w:rsidP="00F36BCC" w:rsidRDefault="00E801BB" w14:paraId="59BA78A1" wp14:textId="77777777">
            <w:pPr>
              <w:pStyle w:val="ProjectDetails"/>
            </w:pPr>
            <w:r w:rsidRPr="00271B5C">
              <w:t>Project Description</w:t>
            </w:r>
          </w:p>
        </w:tc>
        <w:tc>
          <w:tcPr>
            <w:tcW w:w="7535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Pr="00271B5C" w:rsidR="00E801BB" w:rsidP="2A41FF2B" w:rsidRDefault="00F21958" w14:paraId="260C9779" wp14:textId="5F8C5265">
            <w:pPr>
              <w:pStyle w:val="ExperienceTitleChar2"/>
              <w:rPr>
                <w:rFonts w:ascii="Calibri" w:hAnsi="Calibri"/>
                <w:sz w:val="22"/>
                <w:szCs w:val="22"/>
              </w:rPr>
            </w:pPr>
            <w:r w:rsidRPr="2A41FF2B" w:rsidR="2A41FF2B">
              <w:rPr>
                <w:rFonts w:ascii="Calibri" w:hAnsi="Calibri"/>
                <w:sz w:val="22"/>
                <w:szCs w:val="22"/>
              </w:rPr>
              <w:t xml:space="preserve">The Employee’s in the organization can apply for the jobs posted by the admin. Interviews will be conducted by Tr and </w:t>
            </w:r>
            <w:proofErr w:type="spellStart"/>
            <w:r w:rsidRPr="2A41FF2B" w:rsidR="2A41FF2B">
              <w:rPr>
                <w:rFonts w:ascii="Calibri" w:hAnsi="Calibri"/>
                <w:sz w:val="22"/>
                <w:szCs w:val="22"/>
              </w:rPr>
              <w:t>Hr</w:t>
            </w:r>
            <w:proofErr w:type="spellEnd"/>
            <w:r w:rsidRPr="2A41FF2B" w:rsidR="2A41FF2B">
              <w:rPr>
                <w:rFonts w:ascii="Calibri" w:hAnsi="Calibri"/>
                <w:sz w:val="22"/>
                <w:szCs w:val="22"/>
              </w:rPr>
              <w:t xml:space="preserve"> and the status will be updated and hired. Spring security is used for security.</w:t>
            </w:r>
          </w:p>
        </w:tc>
      </w:tr>
    </w:tbl>
    <w:p xmlns:wp14="http://schemas.microsoft.com/office/word/2010/wordml" w:rsidRPr="00271B5C" w:rsidR="00E801BB" w:rsidP="00294E15" w:rsidRDefault="00E801BB" w14:paraId="672A6659" wp14:textId="77777777"/>
    <w:p xmlns:wp14="http://schemas.microsoft.com/office/word/2010/wordml" w:rsidRPr="00271B5C" w:rsidR="00E031C0" w:rsidP="2A41FF2B" w:rsidRDefault="00E031C0" w14:paraId="5A39BBE3" wp14:noSpellErr="1" wp14:textId="5B483285">
      <w:pPr>
        <w:pStyle w:val="Normal"/>
      </w:pPr>
    </w:p>
    <w:sectPr w:rsidRPr="00271B5C" w:rsidR="00015906" w:rsidSect="00992844">
      <w:pgSz w:w="12240" w:h="15840" w:orient="portrait" w:code="1"/>
      <w:pgMar w:top="1627" w:right="1080" w:bottom="1080" w:left="1080" w:header="360" w:footer="533" w:gutter="0"/>
      <w:cols w:space="720"/>
      <w:docGrid w:linePitch="360"/>
      <w:headerReference w:type="default" r:id="R186b5087546f477d"/>
      <w:footerReference w:type="default" r:id="Re20ed8b5892443f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D65BA" w:rsidRDefault="005D65BA" w14:paraId="3656B9AB" wp14:textId="77777777">
      <w:r>
        <w:separator/>
      </w:r>
    </w:p>
  </w:endnote>
  <w:endnote w:type="continuationSeparator" w:id="0">
    <w:p xmlns:wp14="http://schemas.microsoft.com/office/word/2010/wordml" w:rsidR="005D65BA" w:rsidRDefault="005D65BA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A41FF2B" w:rsidTr="2A41FF2B" w14:paraId="764D8262">
      <w:tc>
        <w:tcPr>
          <w:tcW w:w="3360" w:type="dxa"/>
          <w:tcMar/>
        </w:tcPr>
        <w:p w:rsidR="2A41FF2B" w:rsidP="2A41FF2B" w:rsidRDefault="2A41FF2B" w14:paraId="3C01382C" w14:textId="145542C2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2A41FF2B" w:rsidP="2A41FF2B" w:rsidRDefault="2A41FF2B" w14:paraId="18A96CC7" w14:textId="781A6164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2A41FF2B" w:rsidP="2A41FF2B" w:rsidRDefault="2A41FF2B" w14:paraId="5249C479" w14:textId="4BC5E37B">
          <w:pPr>
            <w:pStyle w:val="Header"/>
            <w:bidi w:val="0"/>
            <w:ind w:right="-115"/>
            <w:jc w:val="right"/>
          </w:pPr>
        </w:p>
      </w:tc>
    </w:tr>
  </w:tbl>
  <w:p w:rsidR="2A41FF2B" w:rsidP="2A41FF2B" w:rsidRDefault="2A41FF2B" w14:paraId="271B873D" w14:textId="4DAB598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D65BA" w:rsidRDefault="005D65BA" w14:paraId="0D0B940D" wp14:textId="77777777">
      <w:r>
        <w:separator/>
      </w:r>
    </w:p>
  </w:footnote>
  <w:footnote w:type="continuationSeparator" w:id="0">
    <w:p xmlns:wp14="http://schemas.microsoft.com/office/word/2010/wordml" w:rsidR="005D65BA" w:rsidRDefault="005D65BA" w14:paraId="0E27B00A" wp14:textId="77777777">
      <w:r>
        <w:continuationSeparator/>
      </w:r>
    </w:p>
  </w:footnote>
</w:footnotes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A41FF2B" w:rsidTr="2A41FF2B" w14:paraId="1DB11EC4">
      <w:tc>
        <w:tcPr>
          <w:tcW w:w="3360" w:type="dxa"/>
          <w:tcMar/>
        </w:tcPr>
        <w:p w:rsidR="2A41FF2B" w:rsidP="2A41FF2B" w:rsidRDefault="2A41FF2B" w14:paraId="784D7E6C" w14:textId="78B458B3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2A41FF2B" w:rsidP="2A41FF2B" w:rsidRDefault="2A41FF2B" w14:paraId="21102476" w14:textId="1D4D860F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2A41FF2B" w:rsidP="2A41FF2B" w:rsidRDefault="2A41FF2B" w14:paraId="11CB804E" w14:textId="38E35963">
          <w:pPr>
            <w:pStyle w:val="Header"/>
            <w:bidi w:val="0"/>
            <w:ind w:right="-115"/>
            <w:jc w:val="right"/>
          </w:pPr>
        </w:p>
      </w:tc>
    </w:tr>
  </w:tbl>
  <w:p w:rsidR="2A41FF2B" w:rsidP="2A41FF2B" w:rsidRDefault="2A41FF2B" w14:paraId="061166D4" w14:textId="12F29AF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F1EEF9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2A37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6419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DCE96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4433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F3686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F08D9E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468A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C0EA99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7279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4211A0"/>
    <w:multiLevelType w:val="hybridMultilevel"/>
    <w:tmpl w:val="BAA24C8E"/>
    <w:lvl w:ilvl="0" w:tplc="C4B254F0">
      <w:start w:val="1"/>
      <w:numFmt w:val="bullet"/>
      <w:pStyle w:val="StyleEducationBlockCalibri11pt"/>
      <w:lvlText w:val=""/>
      <w:lvlJc w:val="left"/>
      <w:pPr>
        <w:ind w:left="1800" w:hanging="360"/>
      </w:pPr>
      <w:rPr>
        <w:rFonts w:hint="default" w:ascii="Symbol" w:hAnsi="Symbol"/>
        <w:color w:val="FFC00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1B3C7AD4"/>
    <w:multiLevelType w:val="multilevel"/>
    <w:tmpl w:val="C3E6F366"/>
    <w:lvl w:ilvl="0">
      <w:start w:val="1"/>
      <w:numFmt w:val="bullet"/>
      <w:pStyle w:val="CoreExpertise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56A0F06"/>
    <w:multiLevelType w:val="hybridMultilevel"/>
    <w:tmpl w:val="2E6EB23E"/>
    <w:lvl w:ilvl="0" w:tplc="A4D6238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Times New Roman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CAA32C3"/>
    <w:multiLevelType w:val="hybridMultilevel"/>
    <w:tmpl w:val="513CD7B0"/>
    <w:lvl w:ilvl="0" w:tplc="B0A8A97A">
      <w:start w:val="1"/>
      <w:numFmt w:val="bullet"/>
      <w:pStyle w:val="ResponsibilitiesBullet"/>
      <w:lvlText w:val=""/>
      <w:lvlJc w:val="left"/>
      <w:pPr>
        <w:ind w:left="1800" w:hanging="360"/>
      </w:pPr>
      <w:rPr>
        <w:rFonts w:hint="default" w:ascii="Symbol" w:hAnsi="Symbol"/>
        <w:color w:val="FFC00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2D583AA4"/>
    <w:multiLevelType w:val="hybridMultilevel"/>
    <w:tmpl w:val="EEB88EBC"/>
    <w:lvl w:ilvl="0" w:tplc="AF0CF1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9C427A">
      <w:start w:val="1"/>
      <w:numFmt w:val="bullet"/>
      <w:pStyle w:val="Achievemen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2553018"/>
    <w:multiLevelType w:val="hybridMultilevel"/>
    <w:tmpl w:val="86F8479A"/>
    <w:lvl w:ilvl="0" w:tplc="A57062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E36C0A"/>
      </w:rPr>
    </w:lvl>
    <w:lvl w:ilvl="1" w:tplc="F28CA30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FFC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7512351"/>
    <w:multiLevelType w:val="hybridMultilevel"/>
    <w:tmpl w:val="20826B8A"/>
    <w:lvl w:ilvl="0">
      <w:start w:val="1"/>
      <w:numFmt w:val="bullet"/>
      <w:pStyle w:val="BulletedList1"/>
      <w:lvlText w:val=""/>
      <w:lvlJc w:val="left"/>
      <w:pPr>
        <w:ind w:left="720" w:hanging="360"/>
      </w:pPr>
      <w:rPr>
        <w:rFonts w:hint="default" w:ascii="Symbol" w:hAnsi="Symbol"/>
        <w:color w:val="FFC000"/>
      </w:rPr>
    </w:lvl>
    <w:lvl w:ilvl="1" w:tplc="7CD6934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E36C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FF3372A"/>
    <w:multiLevelType w:val="hybridMultilevel"/>
    <w:tmpl w:val="3D0C45DE"/>
    <w:lvl w:ilvl="0" w:tplc="197E72F8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eastAsia="Times New Roman" w:cs="Times New Roman"/>
      </w:rPr>
    </w:lvl>
    <w:lvl w:ilvl="1" w:tplc="BAC00F9A">
      <w:start w:val="1"/>
      <w:numFmt w:val="bullet"/>
      <w:pStyle w:val="EducationBlock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E36C0A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6AE7A9B"/>
    <w:multiLevelType w:val="multilevel"/>
    <w:tmpl w:val="5FB86A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F5524BD"/>
    <w:multiLevelType w:val="hybridMultilevel"/>
    <w:tmpl w:val="F96A1060"/>
    <w:lvl w:ilvl="0" w:tplc="A57062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E36C0A"/>
      </w:rPr>
    </w:lvl>
    <w:lvl w:ilvl="1" w:tplc="43A8F57A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E36C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2">
    <w:abstractNumId w:val="23"/>
  </w:num>
  <w:num w:numId="51">
    <w:abstractNumId w:val="22"/>
  </w:num>
  <w:num w:numId="50">
    <w:abstractNumId w:val="21"/>
  </w:num>
  <w:num w:numId="49">
    <w:abstractNumId w:val="20"/>
  </w: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4"/>
  </w:num>
  <w:num w:numId="14">
    <w:abstractNumId w:val="12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3"/>
  </w:num>
  <w:num w:numId="20">
    <w:abstractNumId w:val="10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1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0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E7"/>
    <w:rsid w:val="000114EA"/>
    <w:rsid w:val="00015906"/>
    <w:rsid w:val="00025010"/>
    <w:rsid w:val="00031884"/>
    <w:rsid w:val="00051ECF"/>
    <w:rsid w:val="0005287E"/>
    <w:rsid w:val="00056497"/>
    <w:rsid w:val="00061DA5"/>
    <w:rsid w:val="0006444C"/>
    <w:rsid w:val="00065591"/>
    <w:rsid w:val="00073AA7"/>
    <w:rsid w:val="000754E2"/>
    <w:rsid w:val="00077679"/>
    <w:rsid w:val="00083672"/>
    <w:rsid w:val="000842CA"/>
    <w:rsid w:val="00093F52"/>
    <w:rsid w:val="00094479"/>
    <w:rsid w:val="000A0E97"/>
    <w:rsid w:val="000A0F40"/>
    <w:rsid w:val="000A250E"/>
    <w:rsid w:val="000A7EED"/>
    <w:rsid w:val="000B010B"/>
    <w:rsid w:val="000B1FC5"/>
    <w:rsid w:val="000B2611"/>
    <w:rsid w:val="000B54A7"/>
    <w:rsid w:val="000C6161"/>
    <w:rsid w:val="000C6671"/>
    <w:rsid w:val="000D013B"/>
    <w:rsid w:val="000D480A"/>
    <w:rsid w:val="000D5110"/>
    <w:rsid w:val="000D5FC7"/>
    <w:rsid w:val="000E047E"/>
    <w:rsid w:val="000E3CEE"/>
    <w:rsid w:val="000E7ECC"/>
    <w:rsid w:val="000F60D9"/>
    <w:rsid w:val="00113AF5"/>
    <w:rsid w:val="0012001E"/>
    <w:rsid w:val="0012639F"/>
    <w:rsid w:val="00140785"/>
    <w:rsid w:val="0015077B"/>
    <w:rsid w:val="00152A01"/>
    <w:rsid w:val="001541F3"/>
    <w:rsid w:val="001549DA"/>
    <w:rsid w:val="001613EE"/>
    <w:rsid w:val="0016169D"/>
    <w:rsid w:val="00174B61"/>
    <w:rsid w:val="00176AF1"/>
    <w:rsid w:val="0018173D"/>
    <w:rsid w:val="00185DF0"/>
    <w:rsid w:val="0018657C"/>
    <w:rsid w:val="00187533"/>
    <w:rsid w:val="001875AA"/>
    <w:rsid w:val="00194AD5"/>
    <w:rsid w:val="00194D9F"/>
    <w:rsid w:val="00194EA2"/>
    <w:rsid w:val="001B4527"/>
    <w:rsid w:val="001D0968"/>
    <w:rsid w:val="001D4019"/>
    <w:rsid w:val="001F1060"/>
    <w:rsid w:val="001F2604"/>
    <w:rsid w:val="0020046C"/>
    <w:rsid w:val="0020121E"/>
    <w:rsid w:val="0020273E"/>
    <w:rsid w:val="00202CC5"/>
    <w:rsid w:val="00206E9D"/>
    <w:rsid w:val="00224F96"/>
    <w:rsid w:val="00226A40"/>
    <w:rsid w:val="00234A74"/>
    <w:rsid w:val="00237115"/>
    <w:rsid w:val="00240890"/>
    <w:rsid w:val="00250B84"/>
    <w:rsid w:val="00254292"/>
    <w:rsid w:val="00262B86"/>
    <w:rsid w:val="00271B5C"/>
    <w:rsid w:val="00280550"/>
    <w:rsid w:val="00285DAA"/>
    <w:rsid w:val="00285DF0"/>
    <w:rsid w:val="00293085"/>
    <w:rsid w:val="00294E15"/>
    <w:rsid w:val="002A5A6C"/>
    <w:rsid w:val="002A69ED"/>
    <w:rsid w:val="002B0B1B"/>
    <w:rsid w:val="002B1D38"/>
    <w:rsid w:val="002D63E0"/>
    <w:rsid w:val="002E41C9"/>
    <w:rsid w:val="002F0DE3"/>
    <w:rsid w:val="002F64BE"/>
    <w:rsid w:val="002F6BAD"/>
    <w:rsid w:val="002F6CB1"/>
    <w:rsid w:val="0030172B"/>
    <w:rsid w:val="003025B6"/>
    <w:rsid w:val="00312B86"/>
    <w:rsid w:val="00314607"/>
    <w:rsid w:val="00320904"/>
    <w:rsid w:val="00322482"/>
    <w:rsid w:val="00322566"/>
    <w:rsid w:val="00322EEC"/>
    <w:rsid w:val="003244A3"/>
    <w:rsid w:val="003270CB"/>
    <w:rsid w:val="00330EF4"/>
    <w:rsid w:val="00330F9E"/>
    <w:rsid w:val="00343EDC"/>
    <w:rsid w:val="00344D8F"/>
    <w:rsid w:val="00357CD0"/>
    <w:rsid w:val="00364429"/>
    <w:rsid w:val="00372F7C"/>
    <w:rsid w:val="00380503"/>
    <w:rsid w:val="00381F3E"/>
    <w:rsid w:val="003839B4"/>
    <w:rsid w:val="00387BB6"/>
    <w:rsid w:val="003957EC"/>
    <w:rsid w:val="00395932"/>
    <w:rsid w:val="00396268"/>
    <w:rsid w:val="003973FD"/>
    <w:rsid w:val="003A243A"/>
    <w:rsid w:val="003A5522"/>
    <w:rsid w:val="003B090A"/>
    <w:rsid w:val="003B147E"/>
    <w:rsid w:val="003B3481"/>
    <w:rsid w:val="003B46A9"/>
    <w:rsid w:val="003B5A80"/>
    <w:rsid w:val="003B5F08"/>
    <w:rsid w:val="003B6BB2"/>
    <w:rsid w:val="003B717C"/>
    <w:rsid w:val="003C1CC2"/>
    <w:rsid w:val="003D0535"/>
    <w:rsid w:val="003D55CD"/>
    <w:rsid w:val="003D6257"/>
    <w:rsid w:val="003D72CF"/>
    <w:rsid w:val="003D7594"/>
    <w:rsid w:val="003E4574"/>
    <w:rsid w:val="003E4CC1"/>
    <w:rsid w:val="003E5BC5"/>
    <w:rsid w:val="003E641E"/>
    <w:rsid w:val="003F1F07"/>
    <w:rsid w:val="003F22D1"/>
    <w:rsid w:val="00402331"/>
    <w:rsid w:val="004140D2"/>
    <w:rsid w:val="00416605"/>
    <w:rsid w:val="00417919"/>
    <w:rsid w:val="00431447"/>
    <w:rsid w:val="0043427D"/>
    <w:rsid w:val="004510E7"/>
    <w:rsid w:val="004516B6"/>
    <w:rsid w:val="00456B72"/>
    <w:rsid w:val="0046775D"/>
    <w:rsid w:val="0047529A"/>
    <w:rsid w:val="0047636F"/>
    <w:rsid w:val="00485067"/>
    <w:rsid w:val="0049393A"/>
    <w:rsid w:val="00493C8D"/>
    <w:rsid w:val="004B6460"/>
    <w:rsid w:val="004D0A03"/>
    <w:rsid w:val="004D1223"/>
    <w:rsid w:val="004D2EB5"/>
    <w:rsid w:val="004D5CC6"/>
    <w:rsid w:val="004E1148"/>
    <w:rsid w:val="004F13DF"/>
    <w:rsid w:val="004F1BD5"/>
    <w:rsid w:val="004F7262"/>
    <w:rsid w:val="00505346"/>
    <w:rsid w:val="005111BA"/>
    <w:rsid w:val="00514649"/>
    <w:rsid w:val="00523050"/>
    <w:rsid w:val="00533F81"/>
    <w:rsid w:val="00542B39"/>
    <w:rsid w:val="005445C1"/>
    <w:rsid w:val="00560758"/>
    <w:rsid w:val="005607DC"/>
    <w:rsid w:val="00573C24"/>
    <w:rsid w:val="005A31BA"/>
    <w:rsid w:val="005A31D5"/>
    <w:rsid w:val="005B277C"/>
    <w:rsid w:val="005B7C9A"/>
    <w:rsid w:val="005C4F6E"/>
    <w:rsid w:val="005D5370"/>
    <w:rsid w:val="005D65BA"/>
    <w:rsid w:val="005D67F2"/>
    <w:rsid w:val="005E4B6F"/>
    <w:rsid w:val="005E514A"/>
    <w:rsid w:val="005F4D56"/>
    <w:rsid w:val="005F5310"/>
    <w:rsid w:val="005F74ED"/>
    <w:rsid w:val="00603188"/>
    <w:rsid w:val="0060439A"/>
    <w:rsid w:val="006063C0"/>
    <w:rsid w:val="00611F20"/>
    <w:rsid w:val="0061750E"/>
    <w:rsid w:val="0062356C"/>
    <w:rsid w:val="006254CB"/>
    <w:rsid w:val="0062626A"/>
    <w:rsid w:val="0063160E"/>
    <w:rsid w:val="00631B5B"/>
    <w:rsid w:val="006611DB"/>
    <w:rsid w:val="006619DC"/>
    <w:rsid w:val="0066477A"/>
    <w:rsid w:val="00666751"/>
    <w:rsid w:val="00675C86"/>
    <w:rsid w:val="006829E3"/>
    <w:rsid w:val="00683193"/>
    <w:rsid w:val="00690CF8"/>
    <w:rsid w:val="00691366"/>
    <w:rsid w:val="00694D1C"/>
    <w:rsid w:val="00695E28"/>
    <w:rsid w:val="006964BF"/>
    <w:rsid w:val="006A43EF"/>
    <w:rsid w:val="006B2DBF"/>
    <w:rsid w:val="006B4955"/>
    <w:rsid w:val="006B7D4B"/>
    <w:rsid w:val="006C1462"/>
    <w:rsid w:val="006C2EC5"/>
    <w:rsid w:val="006C7CAA"/>
    <w:rsid w:val="006D4013"/>
    <w:rsid w:val="006D5E10"/>
    <w:rsid w:val="006D72D5"/>
    <w:rsid w:val="006E1523"/>
    <w:rsid w:val="006E6A2C"/>
    <w:rsid w:val="006F270D"/>
    <w:rsid w:val="006F2F1C"/>
    <w:rsid w:val="006F414A"/>
    <w:rsid w:val="007042BD"/>
    <w:rsid w:val="00712B0B"/>
    <w:rsid w:val="007159DC"/>
    <w:rsid w:val="00717D03"/>
    <w:rsid w:val="00723157"/>
    <w:rsid w:val="0072329C"/>
    <w:rsid w:val="0072630A"/>
    <w:rsid w:val="007350AC"/>
    <w:rsid w:val="0073590E"/>
    <w:rsid w:val="00735FFD"/>
    <w:rsid w:val="00736CD6"/>
    <w:rsid w:val="007405AC"/>
    <w:rsid w:val="00745EA8"/>
    <w:rsid w:val="00746ADF"/>
    <w:rsid w:val="00752A64"/>
    <w:rsid w:val="00755785"/>
    <w:rsid w:val="007576B3"/>
    <w:rsid w:val="0076179F"/>
    <w:rsid w:val="00761C53"/>
    <w:rsid w:val="0076263D"/>
    <w:rsid w:val="0076289F"/>
    <w:rsid w:val="0076572F"/>
    <w:rsid w:val="00770661"/>
    <w:rsid w:val="00773523"/>
    <w:rsid w:val="00777C75"/>
    <w:rsid w:val="00780D23"/>
    <w:rsid w:val="00790EBC"/>
    <w:rsid w:val="007951C8"/>
    <w:rsid w:val="00795F10"/>
    <w:rsid w:val="007A17AD"/>
    <w:rsid w:val="007A5475"/>
    <w:rsid w:val="007A5DA7"/>
    <w:rsid w:val="007B1A75"/>
    <w:rsid w:val="007B2F1C"/>
    <w:rsid w:val="007B40B7"/>
    <w:rsid w:val="007B5124"/>
    <w:rsid w:val="007C6EC4"/>
    <w:rsid w:val="007E4C39"/>
    <w:rsid w:val="007F134D"/>
    <w:rsid w:val="008008A1"/>
    <w:rsid w:val="008021E8"/>
    <w:rsid w:val="00802F70"/>
    <w:rsid w:val="00803D6A"/>
    <w:rsid w:val="00804A11"/>
    <w:rsid w:val="00811846"/>
    <w:rsid w:val="0082131D"/>
    <w:rsid w:val="00823E3C"/>
    <w:rsid w:val="008249F8"/>
    <w:rsid w:val="00827C47"/>
    <w:rsid w:val="00832CD9"/>
    <w:rsid w:val="00834DBB"/>
    <w:rsid w:val="00840DEC"/>
    <w:rsid w:val="008431D1"/>
    <w:rsid w:val="00843C4B"/>
    <w:rsid w:val="00846053"/>
    <w:rsid w:val="008569EC"/>
    <w:rsid w:val="00856D1B"/>
    <w:rsid w:val="0086045A"/>
    <w:rsid w:val="00860EED"/>
    <w:rsid w:val="00861082"/>
    <w:rsid w:val="00866828"/>
    <w:rsid w:val="008677CD"/>
    <w:rsid w:val="00875EC1"/>
    <w:rsid w:val="0088584C"/>
    <w:rsid w:val="008A1E7F"/>
    <w:rsid w:val="008A2494"/>
    <w:rsid w:val="008A56C7"/>
    <w:rsid w:val="008A6FE1"/>
    <w:rsid w:val="008B1EA8"/>
    <w:rsid w:val="008B343B"/>
    <w:rsid w:val="008B344C"/>
    <w:rsid w:val="008C04FC"/>
    <w:rsid w:val="008E460E"/>
    <w:rsid w:val="008E5CD9"/>
    <w:rsid w:val="008E7B8C"/>
    <w:rsid w:val="008F20B9"/>
    <w:rsid w:val="00900E05"/>
    <w:rsid w:val="009065A7"/>
    <w:rsid w:val="0090779B"/>
    <w:rsid w:val="009178EA"/>
    <w:rsid w:val="00922FA8"/>
    <w:rsid w:val="00925EDC"/>
    <w:rsid w:val="00927944"/>
    <w:rsid w:val="009324A0"/>
    <w:rsid w:val="00933A57"/>
    <w:rsid w:val="00933DA4"/>
    <w:rsid w:val="009367CE"/>
    <w:rsid w:val="009455D0"/>
    <w:rsid w:val="0094746F"/>
    <w:rsid w:val="00947757"/>
    <w:rsid w:val="0095704F"/>
    <w:rsid w:val="009626D7"/>
    <w:rsid w:val="009667A6"/>
    <w:rsid w:val="00967F98"/>
    <w:rsid w:val="009713BC"/>
    <w:rsid w:val="009763E5"/>
    <w:rsid w:val="009765AC"/>
    <w:rsid w:val="00976859"/>
    <w:rsid w:val="009851DA"/>
    <w:rsid w:val="00992844"/>
    <w:rsid w:val="00994C03"/>
    <w:rsid w:val="00996152"/>
    <w:rsid w:val="009A6B0A"/>
    <w:rsid w:val="009B0168"/>
    <w:rsid w:val="009C1105"/>
    <w:rsid w:val="009C6DCA"/>
    <w:rsid w:val="009C6F1F"/>
    <w:rsid w:val="009D18A7"/>
    <w:rsid w:val="009D62F5"/>
    <w:rsid w:val="009D78CA"/>
    <w:rsid w:val="009E5700"/>
    <w:rsid w:val="009F774A"/>
    <w:rsid w:val="00A04854"/>
    <w:rsid w:val="00A075B1"/>
    <w:rsid w:val="00A13B02"/>
    <w:rsid w:val="00A15322"/>
    <w:rsid w:val="00A1554F"/>
    <w:rsid w:val="00A17E47"/>
    <w:rsid w:val="00A31B2E"/>
    <w:rsid w:val="00A43DCC"/>
    <w:rsid w:val="00A458C9"/>
    <w:rsid w:val="00A45E2F"/>
    <w:rsid w:val="00A473BC"/>
    <w:rsid w:val="00A477A3"/>
    <w:rsid w:val="00A50651"/>
    <w:rsid w:val="00A52C38"/>
    <w:rsid w:val="00A54755"/>
    <w:rsid w:val="00A54D84"/>
    <w:rsid w:val="00A62953"/>
    <w:rsid w:val="00A64BAC"/>
    <w:rsid w:val="00A65366"/>
    <w:rsid w:val="00A668E1"/>
    <w:rsid w:val="00A73484"/>
    <w:rsid w:val="00A73744"/>
    <w:rsid w:val="00A75CAA"/>
    <w:rsid w:val="00A8579F"/>
    <w:rsid w:val="00AA088D"/>
    <w:rsid w:val="00AA2812"/>
    <w:rsid w:val="00AA5D11"/>
    <w:rsid w:val="00AA646B"/>
    <w:rsid w:val="00AB097D"/>
    <w:rsid w:val="00AC58F6"/>
    <w:rsid w:val="00AC66ED"/>
    <w:rsid w:val="00AC6D10"/>
    <w:rsid w:val="00AE0709"/>
    <w:rsid w:val="00AF0DDE"/>
    <w:rsid w:val="00AF1D4F"/>
    <w:rsid w:val="00AF338D"/>
    <w:rsid w:val="00AF786B"/>
    <w:rsid w:val="00B010F1"/>
    <w:rsid w:val="00B01B57"/>
    <w:rsid w:val="00B0438D"/>
    <w:rsid w:val="00B1008B"/>
    <w:rsid w:val="00B13A21"/>
    <w:rsid w:val="00B13ECF"/>
    <w:rsid w:val="00B1625E"/>
    <w:rsid w:val="00B16E93"/>
    <w:rsid w:val="00B2204A"/>
    <w:rsid w:val="00B22EC7"/>
    <w:rsid w:val="00B24567"/>
    <w:rsid w:val="00B36D34"/>
    <w:rsid w:val="00B462BE"/>
    <w:rsid w:val="00B53E73"/>
    <w:rsid w:val="00B5419E"/>
    <w:rsid w:val="00B62D9B"/>
    <w:rsid w:val="00B66EAC"/>
    <w:rsid w:val="00B70261"/>
    <w:rsid w:val="00B71DC8"/>
    <w:rsid w:val="00B779C0"/>
    <w:rsid w:val="00B800E7"/>
    <w:rsid w:val="00B80F19"/>
    <w:rsid w:val="00B83A9A"/>
    <w:rsid w:val="00B84C3F"/>
    <w:rsid w:val="00B85277"/>
    <w:rsid w:val="00B968A1"/>
    <w:rsid w:val="00B96DEA"/>
    <w:rsid w:val="00BA0612"/>
    <w:rsid w:val="00BA45AF"/>
    <w:rsid w:val="00BB052C"/>
    <w:rsid w:val="00BB0BBA"/>
    <w:rsid w:val="00BB2F89"/>
    <w:rsid w:val="00BB668D"/>
    <w:rsid w:val="00BC5D9C"/>
    <w:rsid w:val="00BD1106"/>
    <w:rsid w:val="00BD4091"/>
    <w:rsid w:val="00BD4FEF"/>
    <w:rsid w:val="00BD5766"/>
    <w:rsid w:val="00BD61A9"/>
    <w:rsid w:val="00BE11DC"/>
    <w:rsid w:val="00BE4990"/>
    <w:rsid w:val="00BF196C"/>
    <w:rsid w:val="00BF1A14"/>
    <w:rsid w:val="00C00F00"/>
    <w:rsid w:val="00C0156C"/>
    <w:rsid w:val="00C02563"/>
    <w:rsid w:val="00C07F17"/>
    <w:rsid w:val="00C15A71"/>
    <w:rsid w:val="00C30BCB"/>
    <w:rsid w:val="00C5092A"/>
    <w:rsid w:val="00C513FC"/>
    <w:rsid w:val="00C5421E"/>
    <w:rsid w:val="00C55084"/>
    <w:rsid w:val="00C760D8"/>
    <w:rsid w:val="00C97F3F"/>
    <w:rsid w:val="00CA2BC0"/>
    <w:rsid w:val="00CA47FE"/>
    <w:rsid w:val="00CB3984"/>
    <w:rsid w:val="00CC094E"/>
    <w:rsid w:val="00CC6003"/>
    <w:rsid w:val="00CC6B04"/>
    <w:rsid w:val="00CD0CC7"/>
    <w:rsid w:val="00CD41E7"/>
    <w:rsid w:val="00CE0720"/>
    <w:rsid w:val="00CE0E26"/>
    <w:rsid w:val="00CF4B48"/>
    <w:rsid w:val="00CF7E68"/>
    <w:rsid w:val="00D00FF3"/>
    <w:rsid w:val="00D01967"/>
    <w:rsid w:val="00D02913"/>
    <w:rsid w:val="00D10EB4"/>
    <w:rsid w:val="00D1116D"/>
    <w:rsid w:val="00D116B1"/>
    <w:rsid w:val="00D145C1"/>
    <w:rsid w:val="00D218F1"/>
    <w:rsid w:val="00D25DD8"/>
    <w:rsid w:val="00D268BB"/>
    <w:rsid w:val="00D3321C"/>
    <w:rsid w:val="00D45E1B"/>
    <w:rsid w:val="00D50E0A"/>
    <w:rsid w:val="00D52B72"/>
    <w:rsid w:val="00D546F0"/>
    <w:rsid w:val="00D576F2"/>
    <w:rsid w:val="00D673EA"/>
    <w:rsid w:val="00D76F0C"/>
    <w:rsid w:val="00D951AA"/>
    <w:rsid w:val="00DA12B0"/>
    <w:rsid w:val="00DA1AD9"/>
    <w:rsid w:val="00DA1C91"/>
    <w:rsid w:val="00DA285C"/>
    <w:rsid w:val="00DB235F"/>
    <w:rsid w:val="00DB4CDE"/>
    <w:rsid w:val="00DB743B"/>
    <w:rsid w:val="00DC1115"/>
    <w:rsid w:val="00DC43D3"/>
    <w:rsid w:val="00DC69F5"/>
    <w:rsid w:val="00DC6D42"/>
    <w:rsid w:val="00DD4573"/>
    <w:rsid w:val="00DE122A"/>
    <w:rsid w:val="00DE5BDE"/>
    <w:rsid w:val="00DE5EBC"/>
    <w:rsid w:val="00DE75D3"/>
    <w:rsid w:val="00DF13B2"/>
    <w:rsid w:val="00DF368E"/>
    <w:rsid w:val="00DF4432"/>
    <w:rsid w:val="00DF461A"/>
    <w:rsid w:val="00DF5F55"/>
    <w:rsid w:val="00DF6D6C"/>
    <w:rsid w:val="00E031C0"/>
    <w:rsid w:val="00E04AE4"/>
    <w:rsid w:val="00E118D0"/>
    <w:rsid w:val="00E1289D"/>
    <w:rsid w:val="00E14C7A"/>
    <w:rsid w:val="00E15546"/>
    <w:rsid w:val="00E209A9"/>
    <w:rsid w:val="00E30FB7"/>
    <w:rsid w:val="00E31A6E"/>
    <w:rsid w:val="00E32F11"/>
    <w:rsid w:val="00E4492B"/>
    <w:rsid w:val="00E45ACE"/>
    <w:rsid w:val="00E536F2"/>
    <w:rsid w:val="00E60B1A"/>
    <w:rsid w:val="00E61F99"/>
    <w:rsid w:val="00E62A00"/>
    <w:rsid w:val="00E65669"/>
    <w:rsid w:val="00E801BB"/>
    <w:rsid w:val="00E80A75"/>
    <w:rsid w:val="00E8423F"/>
    <w:rsid w:val="00E85BC3"/>
    <w:rsid w:val="00E9596C"/>
    <w:rsid w:val="00E97560"/>
    <w:rsid w:val="00EA0946"/>
    <w:rsid w:val="00EA2EF4"/>
    <w:rsid w:val="00EA662B"/>
    <w:rsid w:val="00EA6965"/>
    <w:rsid w:val="00EA7BBD"/>
    <w:rsid w:val="00EB3CCA"/>
    <w:rsid w:val="00EB4B9D"/>
    <w:rsid w:val="00EC1ABB"/>
    <w:rsid w:val="00EC2FF1"/>
    <w:rsid w:val="00EC632B"/>
    <w:rsid w:val="00EC694D"/>
    <w:rsid w:val="00ED143E"/>
    <w:rsid w:val="00ED3DA5"/>
    <w:rsid w:val="00ED6C95"/>
    <w:rsid w:val="00EE5647"/>
    <w:rsid w:val="00EE6E9D"/>
    <w:rsid w:val="00EF1CB9"/>
    <w:rsid w:val="00EF2B7B"/>
    <w:rsid w:val="00EF4D7D"/>
    <w:rsid w:val="00EF7A55"/>
    <w:rsid w:val="00EF7E13"/>
    <w:rsid w:val="00F0074D"/>
    <w:rsid w:val="00F11B03"/>
    <w:rsid w:val="00F1548A"/>
    <w:rsid w:val="00F212F5"/>
    <w:rsid w:val="00F21958"/>
    <w:rsid w:val="00F23951"/>
    <w:rsid w:val="00F26DEF"/>
    <w:rsid w:val="00F36BCC"/>
    <w:rsid w:val="00F51F0D"/>
    <w:rsid w:val="00F52F20"/>
    <w:rsid w:val="00F5408F"/>
    <w:rsid w:val="00F54C48"/>
    <w:rsid w:val="00F6115E"/>
    <w:rsid w:val="00F72725"/>
    <w:rsid w:val="00F73C74"/>
    <w:rsid w:val="00F751C3"/>
    <w:rsid w:val="00F7597B"/>
    <w:rsid w:val="00F75EAF"/>
    <w:rsid w:val="00F82DEC"/>
    <w:rsid w:val="00F8396E"/>
    <w:rsid w:val="00F842CA"/>
    <w:rsid w:val="00F85574"/>
    <w:rsid w:val="00F87904"/>
    <w:rsid w:val="00F962E7"/>
    <w:rsid w:val="00FA3FD4"/>
    <w:rsid w:val="00FA44B1"/>
    <w:rsid w:val="00FB6D07"/>
    <w:rsid w:val="00FC27D5"/>
    <w:rsid w:val="00FC281D"/>
    <w:rsid w:val="00FC6FAF"/>
    <w:rsid w:val="00FD0CC6"/>
    <w:rsid w:val="00FD29E1"/>
    <w:rsid w:val="00FD4F96"/>
    <w:rsid w:val="00FD5B13"/>
    <w:rsid w:val="00FD71CF"/>
    <w:rsid w:val="00FE086A"/>
    <w:rsid w:val="00FE2544"/>
    <w:rsid w:val="00FF7AD0"/>
    <w:rsid w:val="2A41F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9"/>
    </o:shapedefaults>
    <o:shapelayout v:ext="edit">
      <o:idmap v:ext="edit" data="1"/>
    </o:shapelayout>
  </w:shapeDefaults>
  <w:decimalSymbol w:val="."/>
  <w:listSeparator w:val=","/>
  <w15:docId w15:val="{E9B50FE0-7ECC-4877-B723-36EF765E95CA}"/>
  <w14:docId w14:val="43A54DB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2844"/>
    <w:pPr>
      <w:widowControl w:val="0"/>
      <w:adjustRightInd w:val="0"/>
      <w:jc w:val="both"/>
      <w:textAlignment w:val="baseline"/>
    </w:pPr>
    <w:rPr>
      <w:rFonts w:ascii="Verdana" w:hAnsi="Verdana"/>
      <w:szCs w:val="24"/>
      <w:lang w:bidi="ar-SA"/>
    </w:rPr>
  </w:style>
  <w:style w:type="paragraph" w:styleId="Heading1">
    <w:name w:val="heading 1"/>
    <w:basedOn w:val="Normal"/>
    <w:next w:val="Body"/>
    <w:qFormat/>
    <w:rsid w:val="006B2DBF"/>
    <w:pPr>
      <w:keepNext/>
      <w:pageBreakBefore/>
      <w:spacing w:before="120" w:after="120"/>
      <w:ind w:left="720"/>
      <w:jc w:val="left"/>
      <w:outlineLvl w:val="0"/>
    </w:pPr>
    <w:rPr>
      <w:rFonts w:ascii="Calibri" w:hAnsi="Calibri" w:cs="Arial"/>
      <w:b/>
      <w:bCs/>
      <w:color w:val="FFC000"/>
      <w:kern w:val="32"/>
      <w:sz w:val="44"/>
    </w:rPr>
  </w:style>
  <w:style w:type="paragraph" w:styleId="Heading2">
    <w:name w:val="heading 2"/>
    <w:basedOn w:val="Normal"/>
    <w:next w:val="Body"/>
    <w:qFormat/>
    <w:rsid w:val="006B2DBF"/>
    <w:pPr>
      <w:keepNext/>
      <w:spacing w:before="360" w:after="240"/>
      <w:ind w:left="720"/>
      <w:jc w:val="left"/>
      <w:outlineLvl w:val="1"/>
    </w:pPr>
    <w:rPr>
      <w:rFonts w:ascii="Calibri" w:hAnsi="Calibri" w:cs="Arial"/>
      <w:b/>
      <w:bCs/>
      <w:iCs/>
      <w:snapToGrid w:val="0"/>
      <w:sz w:val="28"/>
      <w:szCs w:val="28"/>
    </w:rPr>
  </w:style>
  <w:style w:type="paragraph" w:styleId="Heading3">
    <w:name w:val="heading 3"/>
    <w:aliases w:val="h2,2nd Level Head,H3,見出し 3"/>
    <w:basedOn w:val="Normal"/>
    <w:next w:val="Normal"/>
    <w:qFormat/>
    <w:rsid w:val="00992844"/>
    <w:pPr>
      <w:keepNext/>
      <w:numPr>
        <w:ilvl w:val="2"/>
        <w:numId w:val="1"/>
      </w:numPr>
      <w:tabs>
        <w:tab w:val="clear" w:pos="720"/>
      </w:tabs>
      <w:spacing w:before="240" w:after="240"/>
      <w:ind w:left="1440"/>
      <w:outlineLvl w:val="2"/>
    </w:pPr>
    <w:rPr>
      <w:rFonts w:cs="Arial"/>
      <w:bCs/>
      <w:i/>
      <w:szCs w:val="26"/>
    </w:rPr>
  </w:style>
  <w:style w:type="paragraph" w:styleId="Heading4">
    <w:name w:val="heading 4"/>
    <w:aliases w:val="h3,3rd Level Head,H4"/>
    <w:basedOn w:val="Normal"/>
    <w:next w:val="Normal"/>
    <w:qFormat/>
    <w:rsid w:val="00992844"/>
    <w:pPr>
      <w:keepNext/>
      <w:numPr>
        <w:ilvl w:val="3"/>
        <w:numId w:val="1"/>
      </w:numPr>
      <w:spacing w:before="240" w:after="60"/>
      <w:outlineLvl w:val="3"/>
    </w:pPr>
    <w:rPr>
      <w:rFonts w:cs="Arial"/>
      <w:bCs/>
      <w:szCs w:val="20"/>
      <w:u w:val="single"/>
    </w:rPr>
  </w:style>
  <w:style w:type="paragraph" w:styleId="Heading5">
    <w:name w:val="heading 5"/>
    <w:aliases w:val="H5"/>
    <w:basedOn w:val="Normal"/>
    <w:next w:val="Normal"/>
    <w:qFormat/>
    <w:rsid w:val="009928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284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9284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9284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9284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" w:customStyle="1">
    <w:name w:val="Body"/>
    <w:basedOn w:val="Normal"/>
    <w:rsid w:val="00992844"/>
    <w:pPr>
      <w:spacing w:before="120" w:after="120"/>
      <w:ind w:left="720"/>
      <w:jc w:val="left"/>
    </w:pPr>
  </w:style>
  <w:style w:type="paragraph" w:styleId="Header">
    <w:name w:val="header"/>
    <w:basedOn w:val="Normal"/>
    <w:rsid w:val="009928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2844"/>
    <w:pPr>
      <w:tabs>
        <w:tab w:val="center" w:pos="4320"/>
        <w:tab w:val="right" w:pos="8640"/>
      </w:tabs>
    </w:pPr>
  </w:style>
  <w:style w:type="paragraph" w:styleId="ExperienceBullets" w:customStyle="1">
    <w:name w:val="Experience_Bullets"/>
    <w:basedOn w:val="Normal"/>
    <w:rsid w:val="00992844"/>
    <w:pPr>
      <w:numPr>
        <w:numId w:val="14"/>
      </w:numPr>
      <w:ind w:right="540"/>
      <w:jc w:val="left"/>
    </w:pPr>
    <w:rPr>
      <w:sz w:val="18"/>
      <w:szCs w:val="18"/>
    </w:rPr>
  </w:style>
  <w:style w:type="paragraph" w:styleId="NormalRight025" w:customStyle="1">
    <w:name w:val="Normal + Right:  0.25&quot;"/>
    <w:basedOn w:val="Normal"/>
    <w:rsid w:val="00992844"/>
    <w:pPr>
      <w:ind w:right="360"/>
    </w:pPr>
  </w:style>
  <w:style w:type="paragraph" w:styleId="EducationBlock" w:customStyle="1">
    <w:name w:val="Education_Block"/>
    <w:basedOn w:val="Normal"/>
    <w:rsid w:val="00992844"/>
    <w:pPr>
      <w:numPr>
        <w:ilvl w:val="1"/>
        <w:numId w:val="12"/>
      </w:numPr>
      <w:spacing w:after="60"/>
    </w:pPr>
  </w:style>
  <w:style w:type="paragraph" w:styleId="EducationBullet" w:customStyle="1">
    <w:name w:val="Education_Bullet"/>
    <w:basedOn w:val="EducationBlock"/>
    <w:rsid w:val="00992844"/>
    <w:rPr>
      <w:sz w:val="18"/>
      <w:szCs w:val="18"/>
    </w:rPr>
  </w:style>
  <w:style w:type="paragraph" w:styleId="Caption">
    <w:name w:val="caption"/>
    <w:basedOn w:val="Normal"/>
    <w:next w:val="Normal"/>
    <w:qFormat/>
    <w:rsid w:val="00992844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semiHidden/>
    <w:rsid w:val="00992844"/>
    <w:rPr>
      <w:szCs w:val="20"/>
    </w:rPr>
  </w:style>
  <w:style w:type="paragraph" w:styleId="DocumentMap">
    <w:name w:val="Document Map"/>
    <w:basedOn w:val="Normal"/>
    <w:semiHidden/>
    <w:rsid w:val="00992844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992844"/>
    <w:rPr>
      <w:szCs w:val="20"/>
    </w:rPr>
  </w:style>
  <w:style w:type="paragraph" w:styleId="EnvelopeAddress">
    <w:name w:val="envelope address"/>
    <w:basedOn w:val="Normal"/>
    <w:rsid w:val="00992844"/>
    <w:pPr>
      <w:framePr w:w="7920" w:h="1980" w:hSpace="180" w:wrap="auto" w:hAnchor="page" w:xAlign="center" w:yAlign="bottom" w:hRule="exact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992844"/>
    <w:rPr>
      <w:rFonts w:cs="Arial"/>
      <w:szCs w:val="20"/>
    </w:rPr>
  </w:style>
  <w:style w:type="paragraph" w:styleId="FootnoteText">
    <w:name w:val="footnote text"/>
    <w:basedOn w:val="Normal"/>
    <w:semiHidden/>
    <w:rsid w:val="00992844"/>
    <w:rPr>
      <w:szCs w:val="20"/>
    </w:rPr>
  </w:style>
  <w:style w:type="paragraph" w:styleId="HTMLAddress">
    <w:name w:val="HTML Address"/>
    <w:basedOn w:val="Normal"/>
    <w:rsid w:val="00992844"/>
    <w:rPr>
      <w:i/>
      <w:iCs/>
    </w:rPr>
  </w:style>
  <w:style w:type="paragraph" w:styleId="HTMLPreformatted">
    <w:name w:val="HTML Preformatted"/>
    <w:basedOn w:val="Normal"/>
    <w:rsid w:val="00992844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99284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9284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9284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9284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9284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9284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9284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9284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9284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92844"/>
    <w:rPr>
      <w:rFonts w:cs="Arial"/>
      <w:b/>
      <w:bCs/>
    </w:rPr>
  </w:style>
  <w:style w:type="paragraph" w:styleId="List">
    <w:name w:val="List"/>
    <w:basedOn w:val="Normal"/>
    <w:rsid w:val="00992844"/>
    <w:pPr>
      <w:ind w:left="360" w:hanging="360"/>
    </w:pPr>
  </w:style>
  <w:style w:type="paragraph" w:styleId="List2">
    <w:name w:val="List 2"/>
    <w:basedOn w:val="Normal"/>
    <w:rsid w:val="00992844"/>
    <w:pPr>
      <w:ind w:left="720" w:hanging="360"/>
    </w:pPr>
  </w:style>
  <w:style w:type="paragraph" w:styleId="List3">
    <w:name w:val="List 3"/>
    <w:basedOn w:val="Normal"/>
    <w:rsid w:val="00992844"/>
    <w:pPr>
      <w:ind w:left="1080" w:hanging="360"/>
    </w:pPr>
  </w:style>
  <w:style w:type="paragraph" w:styleId="List4">
    <w:name w:val="List 4"/>
    <w:basedOn w:val="Normal"/>
    <w:rsid w:val="00992844"/>
    <w:pPr>
      <w:ind w:left="1440" w:hanging="360"/>
    </w:pPr>
  </w:style>
  <w:style w:type="paragraph" w:styleId="List5">
    <w:name w:val="List 5"/>
    <w:basedOn w:val="Normal"/>
    <w:rsid w:val="00992844"/>
    <w:pPr>
      <w:ind w:left="1800" w:hanging="360"/>
    </w:pPr>
  </w:style>
  <w:style w:type="paragraph" w:styleId="ListBullet">
    <w:name w:val="List Bullet"/>
    <w:basedOn w:val="Normal"/>
    <w:autoRedefine/>
    <w:rsid w:val="00992844"/>
    <w:pPr>
      <w:numPr>
        <w:numId w:val="2"/>
      </w:numPr>
    </w:pPr>
  </w:style>
  <w:style w:type="paragraph" w:styleId="ListBullet2">
    <w:name w:val="List Bullet 2"/>
    <w:basedOn w:val="Normal"/>
    <w:autoRedefine/>
    <w:rsid w:val="00992844"/>
    <w:pPr>
      <w:numPr>
        <w:numId w:val="3"/>
      </w:numPr>
    </w:pPr>
  </w:style>
  <w:style w:type="paragraph" w:styleId="ListBullet3">
    <w:name w:val="List Bullet 3"/>
    <w:basedOn w:val="Normal"/>
    <w:autoRedefine/>
    <w:rsid w:val="00992844"/>
    <w:pPr>
      <w:numPr>
        <w:numId w:val="4"/>
      </w:numPr>
    </w:pPr>
  </w:style>
  <w:style w:type="paragraph" w:styleId="ListBullet4">
    <w:name w:val="List Bullet 4"/>
    <w:basedOn w:val="Normal"/>
    <w:autoRedefine/>
    <w:rsid w:val="00992844"/>
    <w:pPr>
      <w:numPr>
        <w:numId w:val="5"/>
      </w:numPr>
    </w:pPr>
  </w:style>
  <w:style w:type="paragraph" w:styleId="ListBullet5">
    <w:name w:val="List Bullet 5"/>
    <w:basedOn w:val="Normal"/>
    <w:autoRedefine/>
    <w:rsid w:val="00992844"/>
    <w:pPr>
      <w:numPr>
        <w:numId w:val="6"/>
      </w:numPr>
    </w:pPr>
  </w:style>
  <w:style w:type="paragraph" w:styleId="ListContinue">
    <w:name w:val="List Continue"/>
    <w:basedOn w:val="Normal"/>
    <w:rsid w:val="00992844"/>
    <w:pPr>
      <w:spacing w:after="120"/>
      <w:ind w:left="360"/>
    </w:pPr>
  </w:style>
  <w:style w:type="paragraph" w:styleId="ListContinue2">
    <w:name w:val="List Continue 2"/>
    <w:basedOn w:val="Normal"/>
    <w:rsid w:val="00992844"/>
    <w:pPr>
      <w:spacing w:after="120"/>
      <w:ind w:left="720"/>
    </w:pPr>
  </w:style>
  <w:style w:type="paragraph" w:styleId="ListContinue3">
    <w:name w:val="List Continue 3"/>
    <w:basedOn w:val="Normal"/>
    <w:rsid w:val="00992844"/>
    <w:pPr>
      <w:spacing w:after="120"/>
      <w:ind w:left="1080"/>
    </w:pPr>
  </w:style>
  <w:style w:type="paragraph" w:styleId="ListContinue4">
    <w:name w:val="List Continue 4"/>
    <w:basedOn w:val="Normal"/>
    <w:rsid w:val="00992844"/>
    <w:pPr>
      <w:spacing w:after="120"/>
      <w:ind w:left="1440"/>
    </w:pPr>
  </w:style>
  <w:style w:type="paragraph" w:styleId="ListContinue5">
    <w:name w:val="List Continue 5"/>
    <w:basedOn w:val="Normal"/>
    <w:rsid w:val="00992844"/>
    <w:pPr>
      <w:spacing w:after="120"/>
      <w:ind w:left="1800"/>
    </w:pPr>
  </w:style>
  <w:style w:type="paragraph" w:styleId="ListNumber">
    <w:name w:val="List Number"/>
    <w:basedOn w:val="Normal"/>
    <w:rsid w:val="00992844"/>
    <w:pPr>
      <w:numPr>
        <w:numId w:val="7"/>
      </w:numPr>
    </w:pPr>
  </w:style>
  <w:style w:type="paragraph" w:styleId="ListNumber2">
    <w:name w:val="List Number 2"/>
    <w:basedOn w:val="Normal"/>
    <w:rsid w:val="00992844"/>
    <w:pPr>
      <w:numPr>
        <w:numId w:val="8"/>
      </w:numPr>
    </w:pPr>
  </w:style>
  <w:style w:type="paragraph" w:styleId="ListNumber3">
    <w:name w:val="List Number 3"/>
    <w:basedOn w:val="Normal"/>
    <w:rsid w:val="00992844"/>
    <w:pPr>
      <w:numPr>
        <w:numId w:val="9"/>
      </w:numPr>
    </w:pPr>
  </w:style>
  <w:style w:type="paragraph" w:styleId="ListNumber4">
    <w:name w:val="List Number 4"/>
    <w:basedOn w:val="Normal"/>
    <w:rsid w:val="00992844"/>
    <w:pPr>
      <w:numPr>
        <w:numId w:val="10"/>
      </w:numPr>
    </w:pPr>
  </w:style>
  <w:style w:type="paragraph" w:styleId="ListNumber5">
    <w:name w:val="List Number 5"/>
    <w:basedOn w:val="Normal"/>
    <w:rsid w:val="00992844"/>
    <w:pPr>
      <w:numPr>
        <w:numId w:val="11"/>
      </w:numPr>
    </w:pPr>
  </w:style>
  <w:style w:type="paragraph" w:styleId="MacroText">
    <w:name w:val="macro"/>
    <w:semiHidden/>
    <w:rsid w:val="0099284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djustRightInd w:val="0"/>
      <w:spacing w:line="360" w:lineRule="atLeast"/>
      <w:jc w:val="both"/>
      <w:textAlignment w:val="baseline"/>
    </w:pPr>
    <w:rPr>
      <w:rFonts w:ascii="Courier New" w:hAnsi="Courier New" w:cs="Courier New"/>
      <w:lang w:bidi="ar-SA"/>
    </w:rPr>
  </w:style>
  <w:style w:type="paragraph" w:styleId="MessageHeader">
    <w:name w:val="Message Header"/>
    <w:basedOn w:val="Normal"/>
    <w:rsid w:val="0099284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="Arial"/>
      <w:sz w:val="24"/>
    </w:rPr>
  </w:style>
  <w:style w:type="paragraph" w:styleId="NormalWeb">
    <w:name w:val="Normal (Web)"/>
    <w:basedOn w:val="Normal"/>
    <w:rsid w:val="00992844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992844"/>
    <w:pPr>
      <w:ind w:left="720"/>
    </w:pPr>
  </w:style>
  <w:style w:type="paragraph" w:styleId="TableofAuthorities">
    <w:name w:val="table of authorities"/>
    <w:basedOn w:val="Normal"/>
    <w:next w:val="Normal"/>
    <w:semiHidden/>
    <w:rsid w:val="00992844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92844"/>
    <w:pPr>
      <w:ind w:left="400" w:hanging="400"/>
    </w:pPr>
  </w:style>
  <w:style w:type="paragraph" w:styleId="TOAHeading">
    <w:name w:val="toa heading"/>
    <w:basedOn w:val="Normal"/>
    <w:next w:val="Normal"/>
    <w:semiHidden/>
    <w:rsid w:val="00992844"/>
    <w:pPr>
      <w:spacing w:before="120"/>
    </w:pPr>
    <w:rPr>
      <w:rFonts w:cs="Arial"/>
      <w:b/>
      <w:bCs/>
      <w:sz w:val="24"/>
    </w:rPr>
  </w:style>
  <w:style w:type="paragraph" w:styleId="TOC1">
    <w:name w:val="toc 1"/>
    <w:basedOn w:val="Normal"/>
    <w:next w:val="Normal"/>
    <w:autoRedefine/>
    <w:semiHidden/>
    <w:rsid w:val="00992844"/>
  </w:style>
  <w:style w:type="paragraph" w:styleId="TOC2">
    <w:name w:val="toc 2"/>
    <w:basedOn w:val="Normal"/>
    <w:next w:val="Normal"/>
    <w:autoRedefine/>
    <w:semiHidden/>
    <w:rsid w:val="00992844"/>
    <w:pPr>
      <w:ind w:left="200"/>
    </w:pPr>
  </w:style>
  <w:style w:type="paragraph" w:styleId="TOC3">
    <w:name w:val="toc 3"/>
    <w:basedOn w:val="Normal"/>
    <w:next w:val="Normal"/>
    <w:autoRedefine/>
    <w:semiHidden/>
    <w:rsid w:val="00992844"/>
    <w:pPr>
      <w:ind w:left="400"/>
    </w:pPr>
  </w:style>
  <w:style w:type="paragraph" w:styleId="TOC4">
    <w:name w:val="toc 4"/>
    <w:basedOn w:val="Normal"/>
    <w:next w:val="Normal"/>
    <w:autoRedefine/>
    <w:semiHidden/>
    <w:rsid w:val="00992844"/>
    <w:pPr>
      <w:ind w:left="600"/>
    </w:pPr>
  </w:style>
  <w:style w:type="paragraph" w:styleId="TOC5">
    <w:name w:val="toc 5"/>
    <w:basedOn w:val="Normal"/>
    <w:next w:val="Normal"/>
    <w:autoRedefine/>
    <w:semiHidden/>
    <w:rsid w:val="00992844"/>
    <w:pPr>
      <w:ind w:left="800"/>
    </w:pPr>
  </w:style>
  <w:style w:type="paragraph" w:styleId="TOC6">
    <w:name w:val="toc 6"/>
    <w:basedOn w:val="Normal"/>
    <w:next w:val="Normal"/>
    <w:autoRedefine/>
    <w:semiHidden/>
    <w:rsid w:val="00992844"/>
    <w:pPr>
      <w:ind w:left="1000"/>
    </w:pPr>
  </w:style>
  <w:style w:type="paragraph" w:styleId="TOC7">
    <w:name w:val="toc 7"/>
    <w:basedOn w:val="Normal"/>
    <w:next w:val="Normal"/>
    <w:autoRedefine/>
    <w:semiHidden/>
    <w:rsid w:val="00992844"/>
    <w:pPr>
      <w:ind w:left="1200"/>
    </w:pPr>
  </w:style>
  <w:style w:type="paragraph" w:styleId="TOC8">
    <w:name w:val="toc 8"/>
    <w:basedOn w:val="Normal"/>
    <w:next w:val="Normal"/>
    <w:autoRedefine/>
    <w:semiHidden/>
    <w:rsid w:val="00992844"/>
    <w:pPr>
      <w:ind w:left="1400"/>
    </w:pPr>
  </w:style>
  <w:style w:type="paragraph" w:styleId="TOC9">
    <w:name w:val="toc 9"/>
    <w:basedOn w:val="Normal"/>
    <w:next w:val="Normal"/>
    <w:autoRedefine/>
    <w:semiHidden/>
    <w:rsid w:val="00992844"/>
    <w:pPr>
      <w:ind w:left="1600"/>
    </w:pPr>
  </w:style>
  <w:style w:type="paragraph" w:styleId="BalloonText">
    <w:name w:val="Balloon Text"/>
    <w:basedOn w:val="Normal"/>
    <w:semiHidden/>
    <w:rsid w:val="00992844"/>
    <w:rPr>
      <w:rFonts w:ascii="Tahoma" w:hAnsi="Tahoma" w:cs="Tahoma"/>
      <w:sz w:val="16"/>
      <w:szCs w:val="16"/>
    </w:rPr>
  </w:style>
  <w:style w:type="paragraph" w:styleId="Nora" w:customStyle="1">
    <w:name w:val="Nora"/>
    <w:basedOn w:val="Body"/>
    <w:rsid w:val="00992844"/>
    <w:pPr>
      <w:ind w:left="0"/>
    </w:pPr>
  </w:style>
  <w:style w:type="paragraph" w:styleId="Name" w:customStyle="1">
    <w:name w:val="Name"/>
    <w:basedOn w:val="Normal"/>
    <w:next w:val="Normal"/>
    <w:rsid w:val="00992844"/>
    <w:pPr>
      <w:pageBreakBefore/>
      <w:spacing w:after="60"/>
      <w:ind w:left="720"/>
    </w:pPr>
    <w:rPr>
      <w:b/>
      <w:sz w:val="24"/>
    </w:rPr>
  </w:style>
  <w:style w:type="paragraph" w:styleId="Role" w:customStyle="1">
    <w:name w:val="Role"/>
    <w:basedOn w:val="Normal"/>
    <w:rsid w:val="00992844"/>
    <w:pPr>
      <w:ind w:left="720"/>
    </w:pPr>
    <w:rPr>
      <w:sz w:val="22"/>
      <w:szCs w:val="22"/>
    </w:rPr>
  </w:style>
  <w:style w:type="paragraph" w:styleId="Overview" w:customStyle="1">
    <w:name w:val="Overview"/>
    <w:basedOn w:val="HeaderLine"/>
    <w:next w:val="ExperienceTitleChar"/>
    <w:rsid w:val="00992844"/>
    <w:pPr>
      <w:pBdr>
        <w:bottom w:val="none" w:color="auto" w:sz="0" w:space="0"/>
      </w:pBdr>
      <w:jc w:val="left"/>
    </w:pPr>
    <w:rPr>
      <w:b w:val="0"/>
    </w:rPr>
  </w:style>
  <w:style w:type="paragraph" w:styleId="HeaderLine" w:customStyle="1">
    <w:name w:val="Header_Line"/>
    <w:basedOn w:val="Normal"/>
    <w:next w:val="Normal"/>
    <w:rsid w:val="00992844"/>
    <w:pPr>
      <w:pBdr>
        <w:bottom w:val="single" w:color="808080" w:sz="4" w:space="0"/>
      </w:pBdr>
      <w:spacing w:before="240" w:after="240"/>
      <w:ind w:left="720"/>
    </w:pPr>
    <w:rPr>
      <w:b/>
    </w:rPr>
  </w:style>
  <w:style w:type="paragraph" w:styleId="ExperienceTitleChar" w:customStyle="1">
    <w:name w:val="Experience_Title Char"/>
    <w:basedOn w:val="ExperienceBlockChar"/>
    <w:rsid w:val="00992844"/>
    <w:pPr>
      <w:keepNext/>
      <w:spacing w:before="120"/>
      <w:ind w:left="720"/>
    </w:pPr>
    <w:rPr>
      <w:i/>
    </w:rPr>
  </w:style>
  <w:style w:type="paragraph" w:styleId="ExperienceBlockChar" w:customStyle="1">
    <w:name w:val="Experience_Block Char"/>
    <w:basedOn w:val="Normal"/>
    <w:rsid w:val="00992844"/>
    <w:pPr>
      <w:spacing w:after="60"/>
      <w:ind w:left="1267" w:right="360"/>
      <w:jc w:val="left"/>
    </w:pPr>
    <w:rPr>
      <w:szCs w:val="20"/>
    </w:rPr>
  </w:style>
  <w:style w:type="character" w:styleId="ExperienceBlockCharChar" w:customStyle="1">
    <w:name w:val="Experience_Block Char Char"/>
    <w:basedOn w:val="DefaultParagraphFont"/>
    <w:rsid w:val="00992844"/>
    <w:rPr>
      <w:rFonts w:ascii="Verdana" w:hAnsi="Verdana"/>
      <w:lang w:val="en-US" w:eastAsia="en-US" w:bidi="ar-SA"/>
    </w:rPr>
  </w:style>
  <w:style w:type="character" w:styleId="ExperienceTitleCharChar" w:customStyle="1">
    <w:name w:val="Experience_Title Char Char"/>
    <w:basedOn w:val="ExperienceBlockCharChar"/>
    <w:rsid w:val="00992844"/>
    <w:rPr>
      <w:rFonts w:ascii="Verdana" w:hAnsi="Verdana"/>
      <w:i/>
      <w:lang w:val="en-US" w:eastAsia="en-US" w:bidi="ar-SA"/>
    </w:rPr>
  </w:style>
  <w:style w:type="paragraph" w:styleId="BodyText3">
    <w:name w:val="Body Text 3"/>
    <w:basedOn w:val="Normal"/>
    <w:rsid w:val="00992844"/>
    <w:pPr>
      <w:widowControl/>
      <w:adjustRightInd/>
      <w:spacing w:before="100" w:after="100"/>
      <w:jc w:val="left"/>
      <w:textAlignment w:val="auto"/>
    </w:pPr>
    <w:rPr>
      <w:rFonts w:ascii="Tahoma" w:hAnsi="Tahoma" w:cs="Tahoma"/>
      <w:szCs w:val="22"/>
    </w:rPr>
  </w:style>
  <w:style w:type="paragraph" w:styleId="BodyText">
    <w:name w:val="Body Text"/>
    <w:basedOn w:val="Normal"/>
    <w:rsid w:val="00992844"/>
    <w:pPr>
      <w:widowControl/>
      <w:adjustRightInd/>
      <w:spacing w:before="100" w:after="100"/>
      <w:jc w:val="left"/>
      <w:textAlignment w:val="auto"/>
    </w:pPr>
    <w:rPr>
      <w:rFonts w:cs="Tahoma"/>
      <w:sz w:val="16"/>
    </w:rPr>
  </w:style>
  <w:style w:type="character" w:styleId="Strong">
    <w:name w:val="Strong"/>
    <w:basedOn w:val="DefaultParagraphFont"/>
    <w:qFormat/>
    <w:rsid w:val="00992844"/>
    <w:rPr>
      <w:rFonts w:ascii="Verdana" w:hAnsi="Verdana"/>
      <w:b/>
      <w:bCs/>
      <w:sz w:val="18"/>
    </w:rPr>
  </w:style>
  <w:style w:type="paragraph" w:styleId="CompanyName" w:customStyle="1">
    <w:name w:val="Company Name"/>
    <w:basedOn w:val="BodyText"/>
    <w:rsid w:val="00992844"/>
    <w:pPr>
      <w:keepNext/>
      <w:spacing w:before="120" w:after="0" w:line="260" w:lineRule="exact"/>
      <w:ind w:left="-1440"/>
    </w:pPr>
    <w:rPr>
      <w:rFonts w:ascii="Arial" w:hAnsi="Arial" w:cs="Times New Roman"/>
      <w:b/>
      <w:sz w:val="20"/>
      <w:szCs w:val="20"/>
      <w:lang w:val="en-GB"/>
    </w:rPr>
  </w:style>
  <w:style w:type="paragraph" w:styleId="BodyTextIndent2">
    <w:name w:val="Body Text Indent 2"/>
    <w:basedOn w:val="Normal"/>
    <w:rsid w:val="00992844"/>
    <w:pPr>
      <w:widowControl/>
      <w:adjustRightInd/>
      <w:ind w:left="-1350"/>
      <w:textAlignment w:val="auto"/>
    </w:pPr>
    <w:rPr>
      <w:rFonts w:ascii="Arial" w:hAnsi="Arial"/>
      <w:szCs w:val="20"/>
      <w:lang w:val="en-GB"/>
    </w:rPr>
  </w:style>
  <w:style w:type="paragraph" w:styleId="NormalWeb1" w:customStyle="1">
    <w:name w:val="Normal (Web)1"/>
    <w:basedOn w:val="Normal"/>
    <w:autoRedefine/>
    <w:rsid w:val="00992844"/>
    <w:pPr>
      <w:widowControl/>
      <w:adjustRightInd/>
      <w:spacing w:before="120" w:beforeAutospacing="1" w:after="120" w:afterAutospacing="1"/>
      <w:jc w:val="left"/>
      <w:textAlignment w:val="auto"/>
    </w:pPr>
    <w:rPr>
      <w:rFonts w:ascii="Arial" w:hAnsi="Arial" w:eastAsia="Arial Unicode MS" w:cs="Arial Unicode MS"/>
      <w:bCs/>
      <w:color w:val="000000"/>
      <w:szCs w:val="20"/>
    </w:rPr>
  </w:style>
  <w:style w:type="paragraph" w:styleId="Achievement" w:customStyle="1">
    <w:name w:val="Achievement"/>
    <w:basedOn w:val="Normal"/>
    <w:rsid w:val="00992844"/>
    <w:pPr>
      <w:numPr>
        <w:ilvl w:val="1"/>
        <w:numId w:val="13"/>
      </w:numPr>
    </w:pPr>
  </w:style>
  <w:style w:type="paragraph" w:styleId="BodyTextIndent">
    <w:name w:val="Body Text Indent"/>
    <w:basedOn w:val="Normal"/>
    <w:rsid w:val="00992844"/>
    <w:pPr>
      <w:ind w:left="720"/>
    </w:pPr>
    <w:rPr>
      <w:szCs w:val="20"/>
    </w:rPr>
  </w:style>
  <w:style w:type="paragraph" w:styleId="BodyTextIndent3">
    <w:name w:val="Body Text Indent 3"/>
    <w:basedOn w:val="Normal"/>
    <w:rsid w:val="00992844"/>
    <w:pPr>
      <w:ind w:left="360"/>
    </w:pPr>
    <w:rPr>
      <w:b/>
      <w:bCs/>
      <w:sz w:val="24"/>
    </w:rPr>
  </w:style>
  <w:style w:type="paragraph" w:styleId="Intro" w:customStyle="1">
    <w:name w:val="Intro"/>
    <w:basedOn w:val="Overview"/>
    <w:qFormat/>
    <w:rsid w:val="00F7597B"/>
    <w:pPr>
      <w:jc w:val="both"/>
    </w:pPr>
    <w:rPr>
      <w:rFonts w:ascii="Calibri" w:hAnsi="Calibri"/>
      <w:sz w:val="22"/>
    </w:rPr>
  </w:style>
  <w:style w:type="paragraph" w:styleId="CoreExpertise" w:customStyle="1">
    <w:name w:val="Core_Expertise"/>
    <w:basedOn w:val="BodyText"/>
    <w:autoRedefine/>
    <w:rsid w:val="00992844"/>
    <w:pPr>
      <w:widowControl w:val="0"/>
      <w:numPr>
        <w:numId w:val="15"/>
      </w:numPr>
    </w:pPr>
    <w:rPr>
      <w:sz w:val="18"/>
    </w:rPr>
  </w:style>
  <w:style w:type="paragraph" w:styleId="ExperienceTitleChar2" w:customStyle="1">
    <w:name w:val="Experience_Title Char 2"/>
    <w:basedOn w:val="ExperienceTitleChar"/>
    <w:autoRedefine/>
    <w:rsid w:val="00F23951"/>
    <w:pPr>
      <w:spacing w:before="0" w:after="0"/>
      <w:ind w:left="0"/>
    </w:pPr>
    <w:rPr>
      <w:i w:val="0"/>
      <w:iCs/>
    </w:rPr>
  </w:style>
  <w:style w:type="paragraph" w:styleId="CoreExpertiseTitle" w:customStyle="1">
    <w:name w:val="Core Expertise_Title"/>
    <w:basedOn w:val="Normal"/>
    <w:autoRedefine/>
    <w:rsid w:val="00992844"/>
    <w:rPr>
      <w:i/>
    </w:rPr>
  </w:style>
  <w:style w:type="paragraph" w:styleId="BulletedList1" w:customStyle="1">
    <w:name w:val="Bulleted List 1"/>
    <w:basedOn w:val="CoreExpertise"/>
    <w:qFormat/>
    <w:rsid w:val="00B70261"/>
    <w:pPr>
      <w:numPr>
        <w:numId w:val="16"/>
      </w:numPr>
      <w:spacing w:before="0"/>
    </w:pPr>
    <w:rPr>
      <w:rFonts w:ascii="Calibri" w:hAnsi="Calibri"/>
      <w:sz w:val="22"/>
    </w:rPr>
  </w:style>
  <w:style w:type="table" w:styleId="TableGrid">
    <w:name w:val="Table Grid"/>
    <w:basedOn w:val="TableNormal"/>
    <w:rsid w:val="00E801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sponsibilitiesBullet" w:customStyle="1">
    <w:name w:val="Responsibilities Bullet"/>
    <w:basedOn w:val="BulletedList1"/>
    <w:qFormat/>
    <w:rsid w:val="009C1105"/>
    <w:pPr>
      <w:numPr>
        <w:numId w:val="19"/>
      </w:numPr>
    </w:pPr>
  </w:style>
  <w:style w:type="paragraph" w:styleId="ProjectDetails" w:customStyle="1">
    <w:name w:val="Project Details"/>
    <w:basedOn w:val="ExperienceTitleChar2"/>
    <w:qFormat/>
    <w:rsid w:val="00F36BCC"/>
    <w:rPr>
      <w:rFonts w:ascii="Calibri" w:hAnsi="Calibri"/>
      <w:b/>
      <w:sz w:val="22"/>
      <w:szCs w:val="22"/>
    </w:rPr>
  </w:style>
  <w:style w:type="paragraph" w:styleId="StyleEducationBlockCalibri11pt" w:customStyle="1">
    <w:name w:val="Style Education_Block + Calibri 11 pt"/>
    <w:basedOn w:val="EducationBlock"/>
    <w:rsid w:val="009C1105"/>
    <w:pPr>
      <w:numPr>
        <w:ilvl w:val="0"/>
        <w:numId w:val="20"/>
      </w:numPr>
      <w:spacing w:after="100"/>
      <w:ind w:left="1368"/>
    </w:pPr>
    <w:rPr>
      <w:rFonts w:ascii="Calibri" w:hAnsi="Calibri"/>
      <w:sz w:val="22"/>
    </w:rPr>
  </w:style>
  <w:style w:type="paragraph" w:styleId="StyleResponsibilitiesBulletLeft075" w:customStyle="1">
    <w:name w:val="Style Responsibilities Bullet + Left:  0.75&quot;"/>
    <w:basedOn w:val="ResponsibilitiesBullet"/>
    <w:rsid w:val="00B70261"/>
    <w:rPr>
      <w:rFonts w:cs="Times New Roman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eader" Target="/word/header3.xml" Id="R186b5087546f477d" /><Relationship Type="http://schemas.openxmlformats.org/officeDocument/2006/relationships/footer" Target="/word/footer2.xml" Id="Re20ed8b5892443f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ish\Documents\Profi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555304B0941348A591FD4DE2F9CCA2" ma:contentTypeVersion="10" ma:contentTypeDescription="Create a new document." ma:contentTypeScope="" ma:versionID="8c5a6e1b283779e0b9c4505920ac5e39">
  <xsd:schema xmlns:xsd="http://www.w3.org/2001/XMLSchema" xmlns:xs="http://www.w3.org/2001/XMLSchema" xmlns:p="http://schemas.microsoft.com/office/2006/metadata/properties" xmlns:ns1="http://schemas.microsoft.com/sharepoint/v3" xmlns:ns2="3e86aedf-ce00-413f-8411-a8a40fefd8b2" xmlns:ns3="ce5f97e8-75da-4572-a9f5-8b1264509956" targetNamespace="http://schemas.microsoft.com/office/2006/metadata/properties" ma:root="true" ma:fieldsID="1b3e3d64e669c1436ca3d565c9239f6d" ns1:_="" ns2:_="" ns3:_="">
    <xsd:import namespace="http://schemas.microsoft.com/sharepoint/v3"/>
    <xsd:import namespace="3e86aedf-ce00-413f-8411-a8a40fefd8b2"/>
    <xsd:import namespace="ce5f97e8-75da-4572-a9f5-8b126450995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aedf-ce00-413f-8411-a8a40fefd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f97e8-75da-4572-a9f5-8b1264509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3e86aedf-ce00-413f-8411-a8a40fefd8b2">
      <UserInfo>
        <DisplayName>Nivedha Krishnamurthy</DisplayName>
        <AccountId>4309</AccountId>
        <AccountType/>
      </UserInfo>
      <UserInfo>
        <DisplayName>Ammu Balakrishnan</DisplayName>
        <AccountId>15934</AccountId>
        <AccountType/>
      </UserInfo>
      <UserInfo>
        <DisplayName>Manoj Sen</DisplayName>
        <AccountId>2741</AccountId>
        <AccountType/>
      </UserInfo>
      <UserInfo>
        <DisplayName>Benjamine Santiago</DisplayName>
        <AccountId>16176</AccountId>
        <AccountType/>
      </UserInfo>
      <UserInfo>
        <DisplayName>Bala Sindhura</DisplayName>
        <AccountId>7693</AccountId>
        <AccountType/>
      </UserInfo>
      <UserInfo>
        <DisplayName>Rashi Sharma</DisplayName>
        <AccountId>18642</AccountId>
        <AccountType/>
      </UserInfo>
      <UserInfo>
        <DisplayName>Tanusmita Dalal</DisplayName>
        <AccountId>19174</AccountId>
        <AccountType/>
      </UserInfo>
      <UserInfo>
        <DisplayName>Mantripragada Varaha Venkata Deepika Sindhu</DisplayName>
        <AccountId>21540</AccountId>
        <AccountType/>
      </UserInfo>
      <UserInfo>
        <DisplayName>Shri Vhidhyaa Krishnamoorthy</DisplayName>
        <AccountId>16345</AccountId>
        <AccountType/>
      </UserInfo>
      <UserInfo>
        <DisplayName>Revathi Dutta</DisplayName>
        <AccountId>24391</AccountId>
        <AccountType/>
      </UserInfo>
      <UserInfo>
        <DisplayName>Hasini Gunawardena</DisplayName>
        <AccountId>25631</AccountId>
        <AccountType/>
      </UserInfo>
      <UserInfo>
        <DisplayName>Shan Peiris</DisplayName>
        <AccountId>25337</AccountId>
        <AccountType/>
      </UserInfo>
      <UserInfo>
        <DisplayName>Borra Venkata Satya Bhargava</DisplayName>
        <AccountId>15141</AccountId>
        <AccountType/>
      </UserInfo>
      <UserInfo>
        <DisplayName>Nagendra Kumar Ballina</DisplayName>
        <AccountId>16943</AccountId>
        <AccountType/>
      </UserInfo>
    </SharedWithUsers>
    <_ip_UnifiedCompliancePolicyUIAction xmlns="http://schemas.microsoft.com/sharepoint/v3">4</_ip_UnifiedCompliancePolicyUIAction>
    <_ip_UnifiedCompliancePolicyProperties xmlns="http://schemas.microsoft.com/sharepoint/v3">{"__type":"ComplianceItemProperties:#Microsoft.Office.CompliancePolicy.ComplianceData","LastPolicyEvaluatedTimeUtc":"2019-09-05T23:31:49.6838582Z","Rules":{"7649aef7-4d79-4eb2-a613-fe3e220c95f7":{"Actions":{"SPAccessTimeControl":{"ActionName":"SPAccessTimeControl","CodeVersion":"1.0.6.0","LastAppliedTimeUTC":"2018-12-09T20:18:06.7704922Z","Properties":null,"RuleVersion":"0"},"SPSharingNotifyUser":{"ActionName":"SPSharingNotifyUser","CodeVersion":"1.0.6.0","LastAppliedTimeUTC":"2018-12-09T20:18:06.7704922Z","Properties":null,"RuleVersion":"0"},"SPSharingGenerateIncidentReport":{"ActionName":"SPSharingGenerateIncidentReport","CodeVersion":"1.0.6.0","LastAppliedTimeUTC":"2018-12-09T20:18:06.7704922Z","Properties":null,"RuleVersion":"0"},"TagReporting":{"ActionName":"TagReporting","CodeVersion":"1.00.0002.000","LastAppliedTimeUTC":"2018-12-09T20:18:06.8173765Z","Properties":{},"RuleVersion":"0"}},"Properties":{},"RuleId":"7649aef7-4d79-4eb2-a613-fe3e220c95f7","Scenario":0},"60990628-369c-4939-9898-b5d67661ca4d":{"Actions":{"SPAccessTimeControl":{"ActionName":"SPAccessTimeControl","CodeVersion":"1.0.6.0","LastAppliedTimeUTC":"2018-12-12T10:58:56.0165903Z","Properties":null,"RuleVersion":"0"},"SPSharingNotifyUser":{"ActionName":"SPSharingNotifyUser","CodeVersion":"1.0.6.0","LastAppliedTimeUTC":"2018-12-12T10:58:56.0165903Z","Properties":null,"RuleVersion":"0"},"SPSharingGenerateIncidentReport":{"ActionName":"SPSharingGenerateIncidentReport","CodeVersion":"1.0.6.0","LastAppliedTimeUTC":"2018-12-12T10:58:56.0165903Z","Properties":null,"RuleVersion":"0"},"TagReporting":{"ActionName":"TagReporting","CodeVersion":"1.00.0002.000","LastAppliedTimeUTC":"2018-12-12T10:58:56.0322149Z","Properties":{},"RuleVersion":"0"}},"Properties":{},"RuleId":"60990628-369c-4939-9898-b5d67661ca4d","Scenario":0},"ea259bef-f28f-46a1-95b7-e388bdc14a59":{"Actions":{"SPAccessTimeControl":{"ActionName":"SPAccessTimeControl","CodeVersion":"1.0.6.0","LastAppliedTimeUTC":"2019-09-05T23:31:49.6682274Z","Properties":null,"RuleVersion":"0"},"SPSharingNotifyUser":{"ActionName":"SPSharingNotifyUser","CodeVersion":"1.0.6.0","LastAppliedTimeUTC":"2019-09-05T23:31:49.6682274Z","Properties":null,"RuleVersion":"0"},"SPSharingGenerateIncidentReport":{"ActionName":"SPSharingGenerateIncidentReport","CodeVersion":"1.0.6.0","LastAppliedTimeUTC":"2019-09-05T23:31:49.6682274Z","Properties":null,"RuleVersion":"0"},"TagReporting":{"ActionName":"TagReporting","CodeVersion":"1.00.0002.000","LastAppliedTimeUTC":"2019-09-05T23:31:49.6838582Z","Properties":{},"RuleVersion":"0"}},"Properties":{},"RuleId":"ea259bef-f28f-46a1-95b7-e388bdc14a59","Scenario":0}},"UniqueId":"5cb73980-fdb2-44af-8587-025dc5e2b510"}</_ip_UnifiedCompliancePolicyProperties>
  </documentManagement>
</p:properties>
</file>

<file path=customXml/itemProps1.xml><?xml version="1.0" encoding="utf-8"?>
<ds:datastoreItem xmlns:ds="http://schemas.openxmlformats.org/officeDocument/2006/customXml" ds:itemID="{DC65F655-FC2B-4C81-B170-472E4CE039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184A6-0C7D-4578-B03D-AA4EF11120FA}"/>
</file>

<file path=customXml/itemProps3.xml><?xml version="1.0" encoding="utf-8"?>
<ds:datastoreItem xmlns:ds="http://schemas.openxmlformats.org/officeDocument/2006/customXml" ds:itemID="{E0558D7B-2092-48F1-A700-400E4F700C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Profile</ap:Template>
  <ap:Application>Microsoft Office Word</ap:Application>
  <ap:DocSecurity>0</ap:DocSecurity>
  <ap:ScaleCrop>false</ap:ScaleCrop>
  <ap:Company>Virtusa Corp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Profile</dc:title>
  <dc:subject/>
  <dc:creator>Virtusa Corp.</dc:creator>
  <keywords/>
  <dc:description/>
  <lastModifiedBy>Krishna Kishore Bandaru</lastModifiedBy>
  <revision>18</revision>
  <lastPrinted>2004-10-28T08:09:00.0000000Z</lastPrinted>
  <dcterms:created xsi:type="dcterms:W3CDTF">2015-09-30T06:30:00.0000000Z</dcterms:created>
  <dcterms:modified xsi:type="dcterms:W3CDTF">2019-11-27T09:22:45.6134364Z</dcterms:modified>
  <category>Proposal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0x01010091555304B0941348A591FD4DE2F9CCA2</vt:lpwstr>
  </property>
</Properties>
</file>